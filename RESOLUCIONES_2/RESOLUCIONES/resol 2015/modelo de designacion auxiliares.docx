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8C6" w:rsidRDefault="002542F3" w:rsidP="009128C6">
      <w:pPr>
        <w:pStyle w:val="Ttulo1"/>
      </w:pPr>
      <w:bookmarkStart w:id="0" w:name="_GoBack"/>
      <w:bookmarkEnd w:id="0"/>
      <w:r>
        <w:rPr>
          <w:b w:val="0"/>
          <w:i/>
        </w:rPr>
        <w:t xml:space="preserve">                                                 </w:t>
      </w:r>
    </w:p>
    <w:p w:rsidR="009128C6" w:rsidRDefault="009128C6" w:rsidP="009128C6">
      <w:pPr>
        <w:pStyle w:val="Ttulo1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sz w:val="28"/>
          <w:szCs w:val="28"/>
        </w:rPr>
        <w:t>REGISTRADO  CD-</w:t>
      </w:r>
    </w:p>
    <w:p w:rsidR="009128C6" w:rsidRDefault="009128C6" w:rsidP="009128C6"/>
    <w:p w:rsidR="009128C6" w:rsidRDefault="009128C6" w:rsidP="009128C6">
      <w:pPr>
        <w:ind w:left="3686"/>
        <w:jc w:val="right"/>
        <w:rPr>
          <w:i/>
        </w:rPr>
      </w:pPr>
      <w:r>
        <w:rPr>
          <w:i/>
        </w:rPr>
        <w:t xml:space="preserve"> Corresponde al </w:t>
      </w:r>
      <w:proofErr w:type="spellStart"/>
      <w:r>
        <w:rPr>
          <w:i/>
        </w:rPr>
        <w:t>Expte</w:t>
      </w:r>
      <w:proofErr w:type="spellEnd"/>
      <w:r>
        <w:rPr>
          <w:i/>
        </w:rPr>
        <w:t xml:space="preserve">. </w:t>
      </w:r>
      <w:r w:rsidR="007B1313">
        <w:rPr>
          <w:i/>
        </w:rPr>
        <w:t>..........................</w:t>
      </w:r>
    </w:p>
    <w:p w:rsidR="009128C6" w:rsidRDefault="009128C6" w:rsidP="009128C6">
      <w:pPr>
        <w:ind w:left="5664"/>
        <w:jc w:val="right"/>
        <w:rPr>
          <w:i/>
        </w:rPr>
      </w:pPr>
    </w:p>
    <w:p w:rsidR="009128C6" w:rsidRDefault="009128C6" w:rsidP="009128C6">
      <w:pPr>
        <w:ind w:left="4248"/>
        <w:rPr>
          <w:b/>
        </w:rPr>
      </w:pPr>
      <w:r>
        <w:rPr>
          <w:b/>
        </w:rPr>
        <w:t xml:space="preserve">                               BAHIA BLANCA,  </w:t>
      </w:r>
    </w:p>
    <w:p w:rsidR="009128C6" w:rsidRDefault="009128C6" w:rsidP="009128C6">
      <w:pPr>
        <w:rPr>
          <w:b/>
        </w:rPr>
      </w:pPr>
      <w:r>
        <w:rPr>
          <w:b/>
        </w:rPr>
        <w:t>VISTO:</w:t>
      </w:r>
    </w:p>
    <w:p w:rsidR="009128C6" w:rsidRDefault="009128C6" w:rsidP="009128C6">
      <w:pPr>
        <w:pStyle w:val="Ttulo1"/>
        <w:rPr>
          <w:b w:val="0"/>
        </w:rPr>
      </w:pPr>
      <w:r>
        <w:tab/>
      </w:r>
    </w:p>
    <w:p w:rsidR="009128C6" w:rsidRDefault="009128C6" w:rsidP="009128C6">
      <w:pPr>
        <w:jc w:val="both"/>
        <w:rPr>
          <w:lang w:val="es-ES_tradnl"/>
        </w:rPr>
      </w:pPr>
      <w:r>
        <w:rPr>
          <w:lang w:val="es-ES_tradnl"/>
        </w:rPr>
        <w:tab/>
        <w:t xml:space="preserve">El llamado a concurso sustanciado por el Departamento </w:t>
      </w:r>
      <w:proofErr w:type="gramStart"/>
      <w:r>
        <w:rPr>
          <w:lang w:val="es-ES_tradnl"/>
        </w:rPr>
        <w:t xml:space="preserve">de </w:t>
      </w:r>
      <w:r w:rsidR="007B1313">
        <w:rPr>
          <w:lang w:val="es-ES_tradnl"/>
        </w:rPr>
        <w:t>.............</w:t>
      </w:r>
      <w:proofErr w:type="gramEnd"/>
      <w:r>
        <w:rPr>
          <w:lang w:val="es-ES_tradnl"/>
        </w:rPr>
        <w:t xml:space="preserve">para cubrir un (1) cargo de </w:t>
      </w:r>
      <w:r w:rsidR="007B1313">
        <w:rPr>
          <w:lang w:val="es-ES_tradnl"/>
        </w:rPr>
        <w:t>..............</w:t>
      </w:r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con</w:t>
      </w:r>
      <w:proofErr w:type="gramEnd"/>
      <w:r>
        <w:rPr>
          <w:lang w:val="es-ES_tradnl"/>
        </w:rPr>
        <w:t xml:space="preserve"> dedicación </w:t>
      </w:r>
      <w:r w:rsidR="007B1313">
        <w:rPr>
          <w:lang w:val="es-ES_tradnl"/>
        </w:rPr>
        <w:t>......</w:t>
      </w:r>
      <w:r>
        <w:rPr>
          <w:lang w:val="es-ES_tradnl"/>
        </w:rPr>
        <w:t xml:space="preserve">, el Área </w:t>
      </w:r>
      <w:r w:rsidR="007B1313">
        <w:rPr>
          <w:lang w:val="es-ES_tradnl"/>
        </w:rPr>
        <w:t>..........</w:t>
      </w:r>
      <w:r>
        <w:rPr>
          <w:lang w:val="es-ES_tradnl"/>
        </w:rPr>
        <w:t>, asignatura: “</w:t>
      </w:r>
      <w:r w:rsidR="007B1313">
        <w:rPr>
          <w:lang w:val="es-ES_tradnl"/>
        </w:rPr>
        <w:t>.........</w:t>
      </w:r>
      <w:r>
        <w:rPr>
          <w:lang w:val="es-ES_tradnl"/>
        </w:rPr>
        <w:t>” (</w:t>
      </w:r>
      <w:proofErr w:type="gramStart"/>
      <w:r>
        <w:rPr>
          <w:lang w:val="es-ES_tradnl"/>
        </w:rPr>
        <w:t>código</w:t>
      </w:r>
      <w:proofErr w:type="gramEnd"/>
      <w:r>
        <w:rPr>
          <w:lang w:val="es-ES_tradnl"/>
        </w:rPr>
        <w:t xml:space="preserve">: </w:t>
      </w:r>
      <w:r w:rsidR="007B1313">
        <w:rPr>
          <w:lang w:val="es-ES_tradnl"/>
        </w:rPr>
        <w:t>.....</w:t>
      </w:r>
      <w:r>
        <w:rPr>
          <w:lang w:val="es-ES_tradnl"/>
        </w:rPr>
        <w:t xml:space="preserve">);  </w:t>
      </w:r>
    </w:p>
    <w:p w:rsidR="009128C6" w:rsidRDefault="009128C6" w:rsidP="009128C6">
      <w:pPr>
        <w:jc w:val="both"/>
        <w:rPr>
          <w:lang w:val="es-ES_tradnl"/>
        </w:rPr>
      </w:pPr>
    </w:p>
    <w:p w:rsidR="009128C6" w:rsidRDefault="009128C6" w:rsidP="009128C6">
      <w:pPr>
        <w:jc w:val="both"/>
        <w:rPr>
          <w:b/>
          <w:lang w:val="es-ES_tradnl"/>
        </w:rPr>
      </w:pPr>
      <w:r>
        <w:rPr>
          <w:b/>
          <w:lang w:val="es-ES_tradnl"/>
        </w:rPr>
        <w:t>CONSIDERANDO:</w:t>
      </w:r>
    </w:p>
    <w:p w:rsidR="009128C6" w:rsidRDefault="009128C6" w:rsidP="009128C6">
      <w:pPr>
        <w:jc w:val="both"/>
        <w:rPr>
          <w:b/>
          <w:lang w:val="es-ES_tradnl"/>
        </w:rPr>
      </w:pPr>
    </w:p>
    <w:p w:rsidR="009128C6" w:rsidRDefault="009128C6" w:rsidP="009128C6">
      <w:pPr>
        <w:tabs>
          <w:tab w:val="left" w:pos="709"/>
        </w:tabs>
        <w:ind w:right="27"/>
        <w:jc w:val="both"/>
      </w:pPr>
      <w:r>
        <w:tab/>
        <w:t xml:space="preserve">Que la tramitación de las presentes actuaciones se ajustó a las disposiciones del Estatuto de </w:t>
      </w:r>
      <w:smartTag w:uri="urn:schemas-microsoft-com:office:smarttags" w:element="PersonName">
        <w:smartTagPr>
          <w:attr w:name="ProductID" w:val="la Universidad Nacional"/>
        </w:smartTagPr>
        <w:smartTag w:uri="urn:schemas-microsoft-com:office:smarttags" w:element="PersonName">
          <w:smartTagPr>
            <w:attr w:name="ProductID" w:val="la Universidad"/>
          </w:smartTagPr>
          <w:r>
            <w:t>la Universidad</w:t>
          </w:r>
        </w:smartTag>
        <w:r>
          <w:t xml:space="preserve"> Nacional</w:t>
        </w:r>
      </w:smartTag>
      <w:r>
        <w:t xml:space="preserve"> del Sur y al Reglamento de Concursos aprobado por </w:t>
      </w:r>
      <w:r w:rsidR="007B1313">
        <w:t>r</w:t>
      </w:r>
      <w:r>
        <w:t xml:space="preserve">esolución CSU- 512/10 y </w:t>
      </w:r>
      <w:r w:rsidR="007B1313">
        <w:t xml:space="preserve">su </w:t>
      </w:r>
      <w:r>
        <w:t>modificatoria</w:t>
      </w:r>
      <w:r w:rsidR="007B1313">
        <w:t xml:space="preserve"> CSU-749/12</w:t>
      </w:r>
      <w:r>
        <w:t>;</w:t>
      </w:r>
    </w:p>
    <w:p w:rsidR="009128C6" w:rsidRDefault="009128C6" w:rsidP="009128C6">
      <w:pPr>
        <w:tabs>
          <w:tab w:val="left" w:pos="709"/>
        </w:tabs>
        <w:ind w:right="27"/>
        <w:jc w:val="both"/>
      </w:pPr>
    </w:p>
    <w:p w:rsidR="009128C6" w:rsidRDefault="009128C6" w:rsidP="009128C6">
      <w:pPr>
        <w:jc w:val="both"/>
        <w:rPr>
          <w:lang w:val="es-ES_tradnl"/>
        </w:rPr>
      </w:pPr>
      <w:r>
        <w:rPr>
          <w:lang w:val="es-ES_tradnl"/>
        </w:rPr>
        <w:t xml:space="preserve">            Que el Jurado interviniente aconseja en su dictamen la designación </w:t>
      </w:r>
      <w:proofErr w:type="gramStart"/>
      <w:r>
        <w:rPr>
          <w:lang w:val="es-ES_tradnl"/>
        </w:rPr>
        <w:t xml:space="preserve">de </w:t>
      </w:r>
      <w:r w:rsidR="007B1313">
        <w:rPr>
          <w:lang w:val="es-ES_tradnl"/>
        </w:rPr>
        <w:t>....</w:t>
      </w:r>
      <w:proofErr w:type="gramEnd"/>
      <w:r w:rsidR="007B1313">
        <w:rPr>
          <w:lang w:val="es-ES_tradnl"/>
        </w:rPr>
        <w:t xml:space="preserve"> </w:t>
      </w:r>
      <w:r>
        <w:rPr>
          <w:lang w:val="es-ES_tradnl"/>
        </w:rPr>
        <w:t xml:space="preserve">; </w:t>
      </w:r>
    </w:p>
    <w:p w:rsidR="009128C6" w:rsidRDefault="009128C6" w:rsidP="009128C6">
      <w:pPr>
        <w:jc w:val="both"/>
        <w:rPr>
          <w:lang w:val="es-ES_tradnl"/>
        </w:rPr>
      </w:pPr>
    </w:p>
    <w:p w:rsidR="009128C6" w:rsidRDefault="009128C6" w:rsidP="009128C6">
      <w:pPr>
        <w:pStyle w:val="Textoindependiente"/>
        <w:rPr>
          <w:lang w:val="es-ES_tradnl"/>
        </w:rPr>
      </w:pPr>
      <w:r>
        <w:rPr>
          <w:lang w:val="es-ES_tradnl"/>
        </w:rPr>
        <w:t>            Que el art</w:t>
      </w:r>
      <w:r w:rsidR="00816669">
        <w:rPr>
          <w:lang w:val="es-ES_tradnl"/>
        </w:rPr>
        <w:t>ículo</w:t>
      </w:r>
      <w:r>
        <w:rPr>
          <w:lang w:val="es-ES_tradnl"/>
        </w:rPr>
        <w:t xml:space="preserve"> 73°) inc</w:t>
      </w:r>
      <w:r w:rsidR="00816669">
        <w:rPr>
          <w:lang w:val="es-ES_tradnl"/>
        </w:rPr>
        <w:t>iso</w:t>
      </w:r>
      <w:r>
        <w:rPr>
          <w:lang w:val="es-ES_tradnl"/>
        </w:rPr>
        <w:t xml:space="preserve"> d) del Estatuto de la Universidad Nacional del Sur otorga al Consejo Departamental la atribución de designar a los Asistentes y Ayudantes de docencia; </w:t>
      </w:r>
    </w:p>
    <w:p w:rsidR="009128C6" w:rsidRDefault="009128C6" w:rsidP="009128C6">
      <w:pPr>
        <w:pStyle w:val="Textoindependiente"/>
      </w:pPr>
    </w:p>
    <w:p w:rsidR="007B1313" w:rsidRDefault="007B1313" w:rsidP="007B1313">
      <w:pPr>
        <w:jc w:val="both"/>
      </w:pPr>
      <w:r>
        <w:rPr>
          <w:rStyle w:val="Textoennegrita"/>
          <w:b w:val="0"/>
        </w:rPr>
        <w:tab/>
      </w:r>
      <w:r w:rsidR="006E6B28" w:rsidRPr="00DF41D2">
        <w:rPr>
          <w:rStyle w:val="Textoennegrita"/>
          <w:b w:val="0"/>
        </w:rPr>
        <w:t xml:space="preserve">Que </w:t>
      </w:r>
      <w:r>
        <w:rPr>
          <w:rStyle w:val="Textoennegrita"/>
          <w:b w:val="0"/>
        </w:rPr>
        <w:t xml:space="preserve">se encuentra vigente, a </w:t>
      </w:r>
      <w:r>
        <w:t xml:space="preserve">partir del 3 de julio de 2015,  el Convenio Colectivo de Trabajo para los Docentes de las Universidades Nacionales, homologado por Decreto Nº 1246/2015; </w:t>
      </w:r>
    </w:p>
    <w:p w:rsidR="009128C6" w:rsidRPr="00DF41D2" w:rsidRDefault="009128C6" w:rsidP="009128C6">
      <w:pPr>
        <w:jc w:val="both"/>
      </w:pPr>
    </w:p>
    <w:p w:rsidR="009128C6" w:rsidRDefault="009128C6" w:rsidP="009128C6">
      <w:pPr>
        <w:jc w:val="both"/>
        <w:rPr>
          <w:lang w:val="es-ES_tradnl"/>
        </w:rPr>
      </w:pPr>
      <w:r>
        <w:rPr>
          <w:lang w:val="es-ES_tradnl"/>
        </w:rPr>
        <w:t xml:space="preserve">            Que el Consejo Departamental, en su sesión ordinaria del </w:t>
      </w:r>
      <w:proofErr w:type="gramStart"/>
      <w:r>
        <w:rPr>
          <w:lang w:val="es-ES_tradnl"/>
        </w:rPr>
        <w:t xml:space="preserve">día </w:t>
      </w:r>
      <w:r w:rsidR="007B1313">
        <w:rPr>
          <w:lang w:val="es-ES_tradnl"/>
        </w:rPr>
        <w:t>..................</w:t>
      </w:r>
      <w:proofErr w:type="gramEnd"/>
      <w:r>
        <w:rPr>
          <w:lang w:val="es-ES_tradnl"/>
        </w:rPr>
        <w:t xml:space="preserve">, aprobó el dictamen de su </w:t>
      </w:r>
      <w:r w:rsidRPr="007B1313">
        <w:rPr>
          <w:highlight w:val="yellow"/>
          <w:lang w:val="es-ES_tradnl"/>
        </w:rPr>
        <w:t>Comisión de Asuntos Docentes</w:t>
      </w:r>
      <w:r>
        <w:rPr>
          <w:lang w:val="es-ES_tradnl"/>
        </w:rPr>
        <w:t xml:space="preserve">, que recomienda realizar la designación; </w:t>
      </w:r>
    </w:p>
    <w:p w:rsidR="009128C6" w:rsidRDefault="009128C6" w:rsidP="009128C6">
      <w:pPr>
        <w:jc w:val="both"/>
        <w:rPr>
          <w:lang w:val="es-ES_tradnl"/>
        </w:rPr>
      </w:pPr>
    </w:p>
    <w:p w:rsidR="009128C6" w:rsidRDefault="009128C6" w:rsidP="009128C6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ELLO; </w:t>
      </w:r>
    </w:p>
    <w:p w:rsidR="009128C6" w:rsidRDefault="009128C6" w:rsidP="009128C6">
      <w:pPr>
        <w:jc w:val="center"/>
        <w:rPr>
          <w:b/>
        </w:rPr>
      </w:pPr>
      <w:r>
        <w:rPr>
          <w:b/>
        </w:rPr>
        <w:t>EL CONSEJO DEPARTAMENTAL DE MATEMÁTICA</w:t>
      </w:r>
    </w:p>
    <w:p w:rsidR="009128C6" w:rsidRDefault="009128C6" w:rsidP="009128C6">
      <w:pPr>
        <w:jc w:val="center"/>
        <w:rPr>
          <w:b/>
          <w:lang w:val="pt-BR"/>
        </w:rPr>
      </w:pPr>
      <w:r>
        <w:rPr>
          <w:b/>
          <w:lang w:val="pt-BR"/>
        </w:rPr>
        <w:t>R E S U E L V E:</w:t>
      </w:r>
    </w:p>
    <w:p w:rsidR="009128C6" w:rsidRDefault="009128C6" w:rsidP="009128C6">
      <w:pPr>
        <w:jc w:val="center"/>
        <w:rPr>
          <w:lang w:val="pt-BR"/>
        </w:rPr>
      </w:pPr>
    </w:p>
    <w:p w:rsidR="007B1313" w:rsidRDefault="009128C6" w:rsidP="007B1313">
      <w:pPr>
        <w:tabs>
          <w:tab w:val="left" w:pos="709"/>
        </w:tabs>
        <w:ind w:right="27"/>
        <w:jc w:val="both"/>
      </w:pPr>
      <w:r>
        <w:rPr>
          <w:b/>
        </w:rPr>
        <w:t>ARTÍCULO 1°</w:t>
      </w:r>
      <w:proofErr w:type="gramStart"/>
      <w:r>
        <w:rPr>
          <w:b/>
        </w:rPr>
        <w:t>:</w:t>
      </w:r>
      <w:r>
        <w:t xml:space="preserve">  Designar</w:t>
      </w:r>
      <w:proofErr w:type="gramEnd"/>
      <w:r>
        <w:t xml:space="preserve"> a la Lic. </w:t>
      </w:r>
      <w:r w:rsidR="007B1313">
        <w:t>.............</w:t>
      </w:r>
      <w:r>
        <w:t xml:space="preserve"> (</w:t>
      </w:r>
      <w:proofErr w:type="gramStart"/>
      <w:r>
        <w:t xml:space="preserve">DNI </w:t>
      </w:r>
      <w:r w:rsidR="007B1313">
        <w:t>.........</w:t>
      </w:r>
      <w:proofErr w:type="gramEnd"/>
      <w:r>
        <w:t xml:space="preserve">- Legajo </w:t>
      </w:r>
      <w:r w:rsidR="007B1313">
        <w:t>.....</w:t>
      </w:r>
      <w:r>
        <w:t>)</w:t>
      </w:r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en</w:t>
      </w:r>
      <w:proofErr w:type="gramEnd"/>
      <w:r>
        <w:rPr>
          <w:lang w:val="es-ES_tradnl"/>
        </w:rPr>
        <w:t xml:space="preserve"> el cargo de </w:t>
      </w:r>
      <w:r w:rsidR="007B1313">
        <w:rPr>
          <w:lang w:val="es-ES_tradnl"/>
        </w:rPr>
        <w:t>................</w:t>
      </w:r>
      <w:proofErr w:type="spellStart"/>
      <w:r>
        <w:rPr>
          <w:lang w:val="es-ES_tradnl"/>
        </w:rPr>
        <w:t>on</w:t>
      </w:r>
      <w:proofErr w:type="spellEnd"/>
      <w:r>
        <w:rPr>
          <w:lang w:val="es-ES_tradnl"/>
        </w:rPr>
        <w:t xml:space="preserve"> dedicación </w:t>
      </w:r>
      <w:r w:rsidR="007B1313">
        <w:rPr>
          <w:lang w:val="es-ES_tradnl"/>
        </w:rPr>
        <w:t>.....</w:t>
      </w:r>
      <w:r>
        <w:rPr>
          <w:lang w:val="es-ES_tradnl"/>
        </w:rPr>
        <w:t xml:space="preserve">, en el Área </w:t>
      </w:r>
      <w:r w:rsidR="007B1313">
        <w:rPr>
          <w:lang w:val="es-ES_tradnl"/>
        </w:rPr>
        <w:t>.....</w:t>
      </w:r>
      <w:r>
        <w:rPr>
          <w:lang w:val="es-ES_tradnl"/>
        </w:rPr>
        <w:t>, asignatura: “</w:t>
      </w:r>
      <w:r w:rsidR="007B1313">
        <w:rPr>
          <w:lang w:val="es-ES_tradnl"/>
        </w:rPr>
        <w:t>......</w:t>
      </w:r>
      <w:r>
        <w:rPr>
          <w:lang w:val="es-ES_tradnl"/>
        </w:rPr>
        <w:t>” (</w:t>
      </w:r>
      <w:proofErr w:type="gramStart"/>
      <w:r>
        <w:rPr>
          <w:lang w:val="es-ES_tradnl"/>
        </w:rPr>
        <w:t>código</w:t>
      </w:r>
      <w:proofErr w:type="gramEnd"/>
      <w:r>
        <w:rPr>
          <w:lang w:val="es-ES_tradnl"/>
        </w:rPr>
        <w:t xml:space="preserve">: </w:t>
      </w:r>
      <w:r w:rsidR="007B1313">
        <w:rPr>
          <w:lang w:val="es-ES_tradnl"/>
        </w:rPr>
        <w:t>....</w:t>
      </w:r>
      <w:r>
        <w:rPr>
          <w:lang w:val="es-ES_tradnl"/>
        </w:rPr>
        <w:t xml:space="preserve">) en el Departamento de </w:t>
      </w:r>
      <w:r w:rsidR="007B1313">
        <w:rPr>
          <w:lang w:val="es-ES_tradnl"/>
        </w:rPr>
        <w:t>......</w:t>
      </w:r>
      <w:r>
        <w:rPr>
          <w:lang w:val="es-ES_tradnl"/>
        </w:rPr>
        <w:t xml:space="preserve"> a partir del </w:t>
      </w:r>
      <w:r w:rsidR="007B1313">
        <w:rPr>
          <w:lang w:val="es-ES_tradnl"/>
        </w:rPr>
        <w:t>....</w:t>
      </w:r>
      <w:r>
        <w:rPr>
          <w:lang w:val="es-ES_tradnl"/>
        </w:rPr>
        <w:t xml:space="preserve"> de 2015, </w:t>
      </w:r>
      <w:r>
        <w:t xml:space="preserve">con el alcance de lo dispuesto por el Convenio Colectivo de Trabajo para los Docentes de las Universidades Nacionales, las normas </w:t>
      </w:r>
      <w:r w:rsidR="007B1313">
        <w:t xml:space="preserve">que de él deriven </w:t>
      </w:r>
      <w:r>
        <w:t xml:space="preserve">y </w:t>
      </w:r>
      <w:r w:rsidR="007B1313">
        <w:t>las pertinentes de</w:t>
      </w:r>
      <w:r>
        <w:t xml:space="preserve">l Estatuto UNS y </w:t>
      </w:r>
      <w:r w:rsidR="007B1313">
        <w:t xml:space="preserve">del Reglamento de Concursos (resolución CSU- 512/10 y su modificatoria CSU-749/12). </w:t>
      </w:r>
    </w:p>
    <w:p w:rsidR="009128C6" w:rsidRDefault="009128C6" w:rsidP="009128C6">
      <w:pPr>
        <w:jc w:val="both"/>
        <w:rPr>
          <w:i/>
        </w:rPr>
      </w:pPr>
    </w:p>
    <w:p w:rsidR="009128C6" w:rsidRDefault="009128C6" w:rsidP="009128C6">
      <w:pPr>
        <w:jc w:val="both"/>
        <w:rPr>
          <w:lang w:val="es-ES_tradnl"/>
        </w:rPr>
      </w:pPr>
    </w:p>
    <w:p w:rsidR="009128C6" w:rsidRDefault="009128C6" w:rsidP="009128C6">
      <w:pPr>
        <w:jc w:val="both"/>
        <w:rPr>
          <w:lang w:val="es-ES_tradnl"/>
        </w:rPr>
      </w:pPr>
      <w:r>
        <w:rPr>
          <w:b/>
          <w:lang w:val="es-ES_tradnl"/>
        </w:rPr>
        <w:t>ARTÍCULO 2°:</w:t>
      </w:r>
      <w:r>
        <w:rPr>
          <w:lang w:val="es-ES_tradnl"/>
        </w:rPr>
        <w:t xml:space="preserve"> De forma.</w:t>
      </w:r>
    </w:p>
    <w:p w:rsidR="00E06DE1" w:rsidRDefault="002542F3" w:rsidP="009128C6">
      <w:r>
        <w:rPr>
          <w:b/>
          <w:i/>
        </w:rPr>
        <w:t xml:space="preserve">             </w:t>
      </w:r>
    </w:p>
    <w:sectPr w:rsidR="00E06DE1" w:rsidSect="006F227E">
      <w:headerReference w:type="default" r:id="rId8"/>
      <w:pgSz w:w="11907" w:h="16840" w:code="9"/>
      <w:pgMar w:top="2835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B5" w:rsidRDefault="00E949B5">
      <w:r>
        <w:separator/>
      </w:r>
    </w:p>
  </w:endnote>
  <w:endnote w:type="continuationSeparator" w:id="0">
    <w:p w:rsidR="00E949B5" w:rsidRDefault="00E9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LT Std">
    <w:altName w:val="Times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B5" w:rsidRDefault="00E949B5">
      <w:r>
        <w:separator/>
      </w:r>
    </w:p>
  </w:footnote>
  <w:footnote w:type="continuationSeparator" w:id="0">
    <w:p w:rsidR="00E949B5" w:rsidRDefault="00E94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99"/>
      <w:gridCol w:w="6095"/>
    </w:tblGrid>
    <w:tr w:rsidR="00B86D89">
      <w:trPr>
        <w:trHeight w:val="1992"/>
      </w:trPr>
      <w:tc>
        <w:tcPr>
          <w:tcW w:w="3899" w:type="dxa"/>
        </w:tcPr>
        <w:p w:rsidR="00B86D89" w:rsidRDefault="009128C6" w:rsidP="00BF546D">
          <w:pPr>
            <w:pStyle w:val="Encabezado"/>
            <w:jc w:val="center"/>
            <w:rPr>
              <w:i/>
              <w:sz w:val="16"/>
            </w:rPr>
          </w:pPr>
          <w:r>
            <w:rPr>
              <w:i/>
              <w:noProof/>
              <w:sz w:val="16"/>
            </w:rPr>
            <w:drawing>
              <wp:inline distT="0" distB="0" distL="0" distR="0">
                <wp:extent cx="919480" cy="91948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9480" cy="919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86D89" w:rsidRPr="00F73A44" w:rsidRDefault="00B86D89" w:rsidP="001253DB">
          <w:pPr>
            <w:pStyle w:val="Encabezado"/>
            <w:jc w:val="center"/>
            <w:rPr>
              <w:i/>
              <w:sz w:val="22"/>
              <w:szCs w:val="22"/>
            </w:rPr>
          </w:pPr>
          <w:r w:rsidRPr="00F73A44">
            <w:rPr>
              <w:i/>
              <w:sz w:val="22"/>
              <w:szCs w:val="22"/>
            </w:rPr>
            <w:t>UNIVERSIDAD NACIONAL DEL SUR</w:t>
          </w:r>
        </w:p>
        <w:p w:rsidR="00B86D89" w:rsidRDefault="00B86D89" w:rsidP="001253DB">
          <w:pPr>
            <w:pStyle w:val="Encabezado"/>
            <w:jc w:val="center"/>
            <w:rPr>
              <w:i/>
              <w:sz w:val="16"/>
            </w:rPr>
          </w:pPr>
          <w:r>
            <w:rPr>
              <w:i/>
              <w:sz w:val="16"/>
            </w:rPr>
            <w:t>BAHIA BLANCA - REPUBLICA ARGENTINA</w:t>
          </w:r>
        </w:p>
      </w:tc>
      <w:tc>
        <w:tcPr>
          <w:tcW w:w="6095" w:type="dxa"/>
        </w:tcPr>
        <w:p w:rsidR="00B86D89" w:rsidRDefault="00B86D89" w:rsidP="00BF546D">
          <w:pPr>
            <w:pStyle w:val="Encabezado"/>
            <w:rPr>
              <w:i/>
              <w:sz w:val="16"/>
            </w:rPr>
          </w:pPr>
        </w:p>
      </w:tc>
    </w:tr>
  </w:tbl>
  <w:p w:rsidR="00B86D89" w:rsidRDefault="00B86D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95C"/>
    <w:multiLevelType w:val="hybridMultilevel"/>
    <w:tmpl w:val="F8E074C0"/>
    <w:lvl w:ilvl="0" w:tplc="567A15E8">
      <w:start w:val="1"/>
      <w:numFmt w:val="decimal"/>
      <w:pStyle w:val="Prrafodelis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6387B"/>
    <w:multiLevelType w:val="singleLevel"/>
    <w:tmpl w:val="26C23A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>
    <w:nsid w:val="2190548B"/>
    <w:multiLevelType w:val="hybridMultilevel"/>
    <w:tmpl w:val="51E2B0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62D00"/>
    <w:multiLevelType w:val="hybridMultilevel"/>
    <w:tmpl w:val="090439C0"/>
    <w:lvl w:ilvl="0" w:tplc="52282E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6037A"/>
    <w:multiLevelType w:val="hybridMultilevel"/>
    <w:tmpl w:val="6D86053C"/>
    <w:lvl w:ilvl="0" w:tplc="2C729706">
      <w:numFmt w:val="bullet"/>
      <w:lvlText w:val=""/>
      <w:lvlJc w:val="left"/>
      <w:pPr>
        <w:ind w:left="502" w:hanging="360"/>
      </w:pPr>
      <w:rPr>
        <w:rFonts w:ascii="Symbol" w:eastAsia="Times New Roman" w:hAnsi="Symbol" w:cs="Courier New" w:hint="default"/>
        <w:b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88203DA"/>
    <w:multiLevelType w:val="hybridMultilevel"/>
    <w:tmpl w:val="0180C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E574F"/>
    <w:multiLevelType w:val="hybridMultilevel"/>
    <w:tmpl w:val="5734E03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652AF9"/>
    <w:multiLevelType w:val="hybridMultilevel"/>
    <w:tmpl w:val="AA3C2D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D738E6"/>
    <w:multiLevelType w:val="hybridMultilevel"/>
    <w:tmpl w:val="1A825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026CD"/>
    <w:multiLevelType w:val="singleLevel"/>
    <w:tmpl w:val="8AD0CF1C"/>
    <w:lvl w:ilvl="0">
      <w:start w:val="1"/>
      <w:numFmt w:val="lowerLetter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>
    <w:nsid w:val="5D9A35BF"/>
    <w:multiLevelType w:val="hybridMultilevel"/>
    <w:tmpl w:val="22B62A0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9374F7"/>
    <w:multiLevelType w:val="hybridMultilevel"/>
    <w:tmpl w:val="0A84B4FA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B41896"/>
    <w:multiLevelType w:val="hybridMultilevel"/>
    <w:tmpl w:val="DC1CAB1E"/>
    <w:lvl w:ilvl="0" w:tplc="52282EC0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8B6FBB"/>
    <w:multiLevelType w:val="hybridMultilevel"/>
    <w:tmpl w:val="769836B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791AD9"/>
    <w:multiLevelType w:val="hybridMultilevel"/>
    <w:tmpl w:val="5F6E6AD0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800E54"/>
    <w:multiLevelType w:val="hybridMultilevel"/>
    <w:tmpl w:val="97ECDE8E"/>
    <w:lvl w:ilvl="0" w:tplc="2C0A0019">
      <w:start w:val="1"/>
      <w:numFmt w:val="lowerLetter"/>
      <w:lvlText w:val="%1."/>
      <w:lvlJc w:val="left"/>
      <w:pPr>
        <w:ind w:left="180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1E0486"/>
    <w:multiLevelType w:val="hybridMultilevel"/>
    <w:tmpl w:val="4F643D7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EC"/>
    <w:rsid w:val="000217CA"/>
    <w:rsid w:val="000239B2"/>
    <w:rsid w:val="00025440"/>
    <w:rsid w:val="00040691"/>
    <w:rsid w:val="0004691E"/>
    <w:rsid w:val="000545CF"/>
    <w:rsid w:val="00055D95"/>
    <w:rsid w:val="00062874"/>
    <w:rsid w:val="00076456"/>
    <w:rsid w:val="00076F65"/>
    <w:rsid w:val="00084BDD"/>
    <w:rsid w:val="000873A0"/>
    <w:rsid w:val="000A07B8"/>
    <w:rsid w:val="000A1CDF"/>
    <w:rsid w:val="000B27A7"/>
    <w:rsid w:val="000C0A4A"/>
    <w:rsid w:val="000C4438"/>
    <w:rsid w:val="000C5922"/>
    <w:rsid w:val="000D7553"/>
    <w:rsid w:val="000E191F"/>
    <w:rsid w:val="000E7EE9"/>
    <w:rsid w:val="000F5C4D"/>
    <w:rsid w:val="000F6308"/>
    <w:rsid w:val="000F66DD"/>
    <w:rsid w:val="000F7037"/>
    <w:rsid w:val="0010127C"/>
    <w:rsid w:val="00102B02"/>
    <w:rsid w:val="00107287"/>
    <w:rsid w:val="0010772C"/>
    <w:rsid w:val="001216FC"/>
    <w:rsid w:val="00121F75"/>
    <w:rsid w:val="001253DB"/>
    <w:rsid w:val="00137B2F"/>
    <w:rsid w:val="00146FCB"/>
    <w:rsid w:val="00152095"/>
    <w:rsid w:val="00155210"/>
    <w:rsid w:val="00160654"/>
    <w:rsid w:val="00180AE6"/>
    <w:rsid w:val="001936AD"/>
    <w:rsid w:val="001978F5"/>
    <w:rsid w:val="001A6612"/>
    <w:rsid w:val="001B1109"/>
    <w:rsid w:val="001B2F5D"/>
    <w:rsid w:val="001B4AB1"/>
    <w:rsid w:val="001B6008"/>
    <w:rsid w:val="001B7C32"/>
    <w:rsid w:val="001C1757"/>
    <w:rsid w:val="001D1CEE"/>
    <w:rsid w:val="001D5187"/>
    <w:rsid w:val="001E0B36"/>
    <w:rsid w:val="001E15DA"/>
    <w:rsid w:val="001E4888"/>
    <w:rsid w:val="001F4BBB"/>
    <w:rsid w:val="001F6273"/>
    <w:rsid w:val="00201876"/>
    <w:rsid w:val="002108A1"/>
    <w:rsid w:val="002211BF"/>
    <w:rsid w:val="0023282A"/>
    <w:rsid w:val="002328EB"/>
    <w:rsid w:val="00232B5D"/>
    <w:rsid w:val="0023754C"/>
    <w:rsid w:val="00250835"/>
    <w:rsid w:val="002542F3"/>
    <w:rsid w:val="00256329"/>
    <w:rsid w:val="00276CE3"/>
    <w:rsid w:val="0028130E"/>
    <w:rsid w:val="002836A3"/>
    <w:rsid w:val="00286309"/>
    <w:rsid w:val="00293F3F"/>
    <w:rsid w:val="00294A20"/>
    <w:rsid w:val="0029695F"/>
    <w:rsid w:val="002B0CA8"/>
    <w:rsid w:val="002B1037"/>
    <w:rsid w:val="002B3723"/>
    <w:rsid w:val="002B4A6D"/>
    <w:rsid w:val="002C071C"/>
    <w:rsid w:val="002C20F6"/>
    <w:rsid w:val="002C72BC"/>
    <w:rsid w:val="002D0244"/>
    <w:rsid w:val="002D6453"/>
    <w:rsid w:val="002E331B"/>
    <w:rsid w:val="002E7E95"/>
    <w:rsid w:val="00306617"/>
    <w:rsid w:val="00315E8F"/>
    <w:rsid w:val="00330433"/>
    <w:rsid w:val="00337535"/>
    <w:rsid w:val="00341914"/>
    <w:rsid w:val="00350804"/>
    <w:rsid w:val="00364580"/>
    <w:rsid w:val="00367132"/>
    <w:rsid w:val="003711EF"/>
    <w:rsid w:val="00377BDD"/>
    <w:rsid w:val="00381DC2"/>
    <w:rsid w:val="00387C16"/>
    <w:rsid w:val="00390BC7"/>
    <w:rsid w:val="00393005"/>
    <w:rsid w:val="003A5E66"/>
    <w:rsid w:val="003A7E3C"/>
    <w:rsid w:val="003B504F"/>
    <w:rsid w:val="003D5E46"/>
    <w:rsid w:val="003D7F38"/>
    <w:rsid w:val="00403014"/>
    <w:rsid w:val="0040537D"/>
    <w:rsid w:val="004205E1"/>
    <w:rsid w:val="004305EC"/>
    <w:rsid w:val="0043159C"/>
    <w:rsid w:val="00435234"/>
    <w:rsid w:val="00435E6F"/>
    <w:rsid w:val="00441D0A"/>
    <w:rsid w:val="00443218"/>
    <w:rsid w:val="00443909"/>
    <w:rsid w:val="004522FF"/>
    <w:rsid w:val="00466CF5"/>
    <w:rsid w:val="00482D3D"/>
    <w:rsid w:val="004837C4"/>
    <w:rsid w:val="00493934"/>
    <w:rsid w:val="00496A85"/>
    <w:rsid w:val="0049774C"/>
    <w:rsid w:val="004A1411"/>
    <w:rsid w:val="004B2AE8"/>
    <w:rsid w:val="004B53E0"/>
    <w:rsid w:val="004C2EC9"/>
    <w:rsid w:val="004C63FF"/>
    <w:rsid w:val="004D1AF0"/>
    <w:rsid w:val="004F1CD8"/>
    <w:rsid w:val="004F71C7"/>
    <w:rsid w:val="00521963"/>
    <w:rsid w:val="00523F53"/>
    <w:rsid w:val="00523FD6"/>
    <w:rsid w:val="00531D0C"/>
    <w:rsid w:val="0053561D"/>
    <w:rsid w:val="00540047"/>
    <w:rsid w:val="00543062"/>
    <w:rsid w:val="00555953"/>
    <w:rsid w:val="00556F27"/>
    <w:rsid w:val="0056123F"/>
    <w:rsid w:val="00561D8D"/>
    <w:rsid w:val="00573B7D"/>
    <w:rsid w:val="005754F1"/>
    <w:rsid w:val="005813C0"/>
    <w:rsid w:val="0058610F"/>
    <w:rsid w:val="00587EC3"/>
    <w:rsid w:val="00592B27"/>
    <w:rsid w:val="00593008"/>
    <w:rsid w:val="00593DB9"/>
    <w:rsid w:val="005A6E37"/>
    <w:rsid w:val="005A782B"/>
    <w:rsid w:val="005A78A1"/>
    <w:rsid w:val="005B42AB"/>
    <w:rsid w:val="005B64D7"/>
    <w:rsid w:val="005C3A2E"/>
    <w:rsid w:val="005C50B0"/>
    <w:rsid w:val="005C60B5"/>
    <w:rsid w:val="005D1A37"/>
    <w:rsid w:val="005D494C"/>
    <w:rsid w:val="005D7F12"/>
    <w:rsid w:val="005E7A01"/>
    <w:rsid w:val="005F0B5E"/>
    <w:rsid w:val="00602018"/>
    <w:rsid w:val="00614AA1"/>
    <w:rsid w:val="006204FA"/>
    <w:rsid w:val="0062059E"/>
    <w:rsid w:val="0064123D"/>
    <w:rsid w:val="006515E8"/>
    <w:rsid w:val="00655E2E"/>
    <w:rsid w:val="006673E9"/>
    <w:rsid w:val="00672B59"/>
    <w:rsid w:val="00674C9D"/>
    <w:rsid w:val="00676DCF"/>
    <w:rsid w:val="0068520D"/>
    <w:rsid w:val="006854E7"/>
    <w:rsid w:val="00693F24"/>
    <w:rsid w:val="006A3341"/>
    <w:rsid w:val="006A4EF3"/>
    <w:rsid w:val="006A5716"/>
    <w:rsid w:val="006B4B6F"/>
    <w:rsid w:val="006C0AC1"/>
    <w:rsid w:val="006E1CEE"/>
    <w:rsid w:val="006E1E84"/>
    <w:rsid w:val="006E4362"/>
    <w:rsid w:val="006E6B28"/>
    <w:rsid w:val="006F227E"/>
    <w:rsid w:val="00700E73"/>
    <w:rsid w:val="00701746"/>
    <w:rsid w:val="007105D9"/>
    <w:rsid w:val="00711BE2"/>
    <w:rsid w:val="00714592"/>
    <w:rsid w:val="007252DA"/>
    <w:rsid w:val="007266C2"/>
    <w:rsid w:val="0073567A"/>
    <w:rsid w:val="00735920"/>
    <w:rsid w:val="0073769A"/>
    <w:rsid w:val="007449A9"/>
    <w:rsid w:val="007527FC"/>
    <w:rsid w:val="00752C92"/>
    <w:rsid w:val="00753C5A"/>
    <w:rsid w:val="00753EB3"/>
    <w:rsid w:val="007858EF"/>
    <w:rsid w:val="007948B2"/>
    <w:rsid w:val="00797091"/>
    <w:rsid w:val="007A2F79"/>
    <w:rsid w:val="007A496F"/>
    <w:rsid w:val="007A7BC6"/>
    <w:rsid w:val="007A7E87"/>
    <w:rsid w:val="007B1313"/>
    <w:rsid w:val="007C0065"/>
    <w:rsid w:val="007D0D73"/>
    <w:rsid w:val="007E6CD3"/>
    <w:rsid w:val="007E70C2"/>
    <w:rsid w:val="007F3C53"/>
    <w:rsid w:val="00804CD5"/>
    <w:rsid w:val="0081073E"/>
    <w:rsid w:val="00813BF4"/>
    <w:rsid w:val="00816669"/>
    <w:rsid w:val="00820405"/>
    <w:rsid w:val="00820E6A"/>
    <w:rsid w:val="00820E73"/>
    <w:rsid w:val="008222F4"/>
    <w:rsid w:val="008248DE"/>
    <w:rsid w:val="00835703"/>
    <w:rsid w:val="008364F8"/>
    <w:rsid w:val="00842D5F"/>
    <w:rsid w:val="00860A24"/>
    <w:rsid w:val="0086126F"/>
    <w:rsid w:val="00870117"/>
    <w:rsid w:val="00874E3D"/>
    <w:rsid w:val="00875A35"/>
    <w:rsid w:val="00892AED"/>
    <w:rsid w:val="0089373D"/>
    <w:rsid w:val="00894D40"/>
    <w:rsid w:val="0089632D"/>
    <w:rsid w:val="008A2332"/>
    <w:rsid w:val="008A245E"/>
    <w:rsid w:val="008A3A2C"/>
    <w:rsid w:val="008A75CD"/>
    <w:rsid w:val="008C7BA9"/>
    <w:rsid w:val="008D2B0A"/>
    <w:rsid w:val="008D6521"/>
    <w:rsid w:val="008E0682"/>
    <w:rsid w:val="008F3D2D"/>
    <w:rsid w:val="008F7866"/>
    <w:rsid w:val="00904F21"/>
    <w:rsid w:val="00911BD1"/>
    <w:rsid w:val="009128C6"/>
    <w:rsid w:val="00920273"/>
    <w:rsid w:val="0092313D"/>
    <w:rsid w:val="00925245"/>
    <w:rsid w:val="00926278"/>
    <w:rsid w:val="00933855"/>
    <w:rsid w:val="009473B2"/>
    <w:rsid w:val="009529D7"/>
    <w:rsid w:val="00955626"/>
    <w:rsid w:val="00956C41"/>
    <w:rsid w:val="00971C1C"/>
    <w:rsid w:val="0097603C"/>
    <w:rsid w:val="00976302"/>
    <w:rsid w:val="00980641"/>
    <w:rsid w:val="009817CD"/>
    <w:rsid w:val="009841C0"/>
    <w:rsid w:val="0099014C"/>
    <w:rsid w:val="00990F3F"/>
    <w:rsid w:val="009A0843"/>
    <w:rsid w:val="009A347B"/>
    <w:rsid w:val="009A3AA5"/>
    <w:rsid w:val="009A471C"/>
    <w:rsid w:val="009A596E"/>
    <w:rsid w:val="009A71F4"/>
    <w:rsid w:val="009A726F"/>
    <w:rsid w:val="009B7CA1"/>
    <w:rsid w:val="009B7E7C"/>
    <w:rsid w:val="009C0FAC"/>
    <w:rsid w:val="009C2D9D"/>
    <w:rsid w:val="009C4195"/>
    <w:rsid w:val="009C5D4A"/>
    <w:rsid w:val="009D469F"/>
    <w:rsid w:val="009D6D2B"/>
    <w:rsid w:val="009D7832"/>
    <w:rsid w:val="009E649B"/>
    <w:rsid w:val="009F2567"/>
    <w:rsid w:val="009F3D9F"/>
    <w:rsid w:val="00A028D2"/>
    <w:rsid w:val="00A057E3"/>
    <w:rsid w:val="00A14F18"/>
    <w:rsid w:val="00A177C0"/>
    <w:rsid w:val="00A359B0"/>
    <w:rsid w:val="00A35DB3"/>
    <w:rsid w:val="00A362C0"/>
    <w:rsid w:val="00A45655"/>
    <w:rsid w:val="00A57C8C"/>
    <w:rsid w:val="00A6146B"/>
    <w:rsid w:val="00A61D58"/>
    <w:rsid w:val="00A73E3B"/>
    <w:rsid w:val="00A74788"/>
    <w:rsid w:val="00A748C4"/>
    <w:rsid w:val="00A86FF6"/>
    <w:rsid w:val="00A96F27"/>
    <w:rsid w:val="00A972AF"/>
    <w:rsid w:val="00AA0101"/>
    <w:rsid w:val="00AA4857"/>
    <w:rsid w:val="00AB11C8"/>
    <w:rsid w:val="00AB4089"/>
    <w:rsid w:val="00AB4181"/>
    <w:rsid w:val="00AB467A"/>
    <w:rsid w:val="00AC2369"/>
    <w:rsid w:val="00AC6AA9"/>
    <w:rsid w:val="00AE7208"/>
    <w:rsid w:val="00AF3822"/>
    <w:rsid w:val="00B00843"/>
    <w:rsid w:val="00B04447"/>
    <w:rsid w:val="00B04839"/>
    <w:rsid w:val="00B06928"/>
    <w:rsid w:val="00B1225E"/>
    <w:rsid w:val="00B21236"/>
    <w:rsid w:val="00B314B4"/>
    <w:rsid w:val="00B32D20"/>
    <w:rsid w:val="00B418FE"/>
    <w:rsid w:val="00B46A1D"/>
    <w:rsid w:val="00B5611E"/>
    <w:rsid w:val="00B648CB"/>
    <w:rsid w:val="00B65F56"/>
    <w:rsid w:val="00B73453"/>
    <w:rsid w:val="00B74CFF"/>
    <w:rsid w:val="00B8143D"/>
    <w:rsid w:val="00B8272F"/>
    <w:rsid w:val="00B86D89"/>
    <w:rsid w:val="00B9442F"/>
    <w:rsid w:val="00BA113C"/>
    <w:rsid w:val="00BA5249"/>
    <w:rsid w:val="00BB1589"/>
    <w:rsid w:val="00BB18CC"/>
    <w:rsid w:val="00BB1C6A"/>
    <w:rsid w:val="00BB6DD0"/>
    <w:rsid w:val="00BD74D9"/>
    <w:rsid w:val="00BE686E"/>
    <w:rsid w:val="00BE77E5"/>
    <w:rsid w:val="00BF546D"/>
    <w:rsid w:val="00BF5B12"/>
    <w:rsid w:val="00C01EFA"/>
    <w:rsid w:val="00C04379"/>
    <w:rsid w:val="00C04E4F"/>
    <w:rsid w:val="00C100B8"/>
    <w:rsid w:val="00C150AD"/>
    <w:rsid w:val="00C2738A"/>
    <w:rsid w:val="00C44F1C"/>
    <w:rsid w:val="00C470D9"/>
    <w:rsid w:val="00C557C5"/>
    <w:rsid w:val="00C61EE3"/>
    <w:rsid w:val="00C641C0"/>
    <w:rsid w:val="00C66AFC"/>
    <w:rsid w:val="00C71A6B"/>
    <w:rsid w:val="00C800B7"/>
    <w:rsid w:val="00C83F29"/>
    <w:rsid w:val="00C848C5"/>
    <w:rsid w:val="00CA2805"/>
    <w:rsid w:val="00CB3F07"/>
    <w:rsid w:val="00CB4D65"/>
    <w:rsid w:val="00CB5F25"/>
    <w:rsid w:val="00CC12E7"/>
    <w:rsid w:val="00CD042D"/>
    <w:rsid w:val="00CD1310"/>
    <w:rsid w:val="00CD40A8"/>
    <w:rsid w:val="00CD57EE"/>
    <w:rsid w:val="00CE0212"/>
    <w:rsid w:val="00CE3B10"/>
    <w:rsid w:val="00CE5864"/>
    <w:rsid w:val="00CE730B"/>
    <w:rsid w:val="00CF6AFD"/>
    <w:rsid w:val="00D104B5"/>
    <w:rsid w:val="00D1125F"/>
    <w:rsid w:val="00D13CEF"/>
    <w:rsid w:val="00D22A83"/>
    <w:rsid w:val="00D31625"/>
    <w:rsid w:val="00D33BFA"/>
    <w:rsid w:val="00D34ACD"/>
    <w:rsid w:val="00D443B5"/>
    <w:rsid w:val="00D458BE"/>
    <w:rsid w:val="00D53E42"/>
    <w:rsid w:val="00D62CC0"/>
    <w:rsid w:val="00D64215"/>
    <w:rsid w:val="00D65904"/>
    <w:rsid w:val="00D678F3"/>
    <w:rsid w:val="00D77677"/>
    <w:rsid w:val="00D77F36"/>
    <w:rsid w:val="00D8084A"/>
    <w:rsid w:val="00D82ABB"/>
    <w:rsid w:val="00D84893"/>
    <w:rsid w:val="00D86C20"/>
    <w:rsid w:val="00D902E2"/>
    <w:rsid w:val="00D94510"/>
    <w:rsid w:val="00DB0569"/>
    <w:rsid w:val="00DB416E"/>
    <w:rsid w:val="00DB6D72"/>
    <w:rsid w:val="00DC160B"/>
    <w:rsid w:val="00DC2CFD"/>
    <w:rsid w:val="00DE13E5"/>
    <w:rsid w:val="00DE2548"/>
    <w:rsid w:val="00DE437E"/>
    <w:rsid w:val="00DF0887"/>
    <w:rsid w:val="00DF41D2"/>
    <w:rsid w:val="00DF5000"/>
    <w:rsid w:val="00DF7376"/>
    <w:rsid w:val="00DF7A26"/>
    <w:rsid w:val="00E04E24"/>
    <w:rsid w:val="00E0576F"/>
    <w:rsid w:val="00E06DE1"/>
    <w:rsid w:val="00E11984"/>
    <w:rsid w:val="00E13D06"/>
    <w:rsid w:val="00E20BEA"/>
    <w:rsid w:val="00E22617"/>
    <w:rsid w:val="00E3004A"/>
    <w:rsid w:val="00E47B42"/>
    <w:rsid w:val="00E54054"/>
    <w:rsid w:val="00E63B14"/>
    <w:rsid w:val="00E7455B"/>
    <w:rsid w:val="00E74D09"/>
    <w:rsid w:val="00E84E38"/>
    <w:rsid w:val="00E919EC"/>
    <w:rsid w:val="00E949B5"/>
    <w:rsid w:val="00E949ED"/>
    <w:rsid w:val="00E97AF4"/>
    <w:rsid w:val="00EA34EA"/>
    <w:rsid w:val="00EA70B2"/>
    <w:rsid w:val="00EA7E26"/>
    <w:rsid w:val="00EB46DC"/>
    <w:rsid w:val="00EB543D"/>
    <w:rsid w:val="00EC57F2"/>
    <w:rsid w:val="00ED4C43"/>
    <w:rsid w:val="00ED67C6"/>
    <w:rsid w:val="00EE6477"/>
    <w:rsid w:val="00EF1914"/>
    <w:rsid w:val="00EF63B7"/>
    <w:rsid w:val="00F0377F"/>
    <w:rsid w:val="00F03942"/>
    <w:rsid w:val="00F105EB"/>
    <w:rsid w:val="00F152C2"/>
    <w:rsid w:val="00F21077"/>
    <w:rsid w:val="00F26FF4"/>
    <w:rsid w:val="00F27180"/>
    <w:rsid w:val="00F301C6"/>
    <w:rsid w:val="00F302AA"/>
    <w:rsid w:val="00F46CAD"/>
    <w:rsid w:val="00F57D09"/>
    <w:rsid w:val="00F60B29"/>
    <w:rsid w:val="00F63F61"/>
    <w:rsid w:val="00F64591"/>
    <w:rsid w:val="00F6693A"/>
    <w:rsid w:val="00F739DA"/>
    <w:rsid w:val="00F73A44"/>
    <w:rsid w:val="00F76303"/>
    <w:rsid w:val="00F8144B"/>
    <w:rsid w:val="00F81A14"/>
    <w:rsid w:val="00F85E0A"/>
    <w:rsid w:val="00F903BF"/>
    <w:rsid w:val="00F974A9"/>
    <w:rsid w:val="00FA5BB6"/>
    <w:rsid w:val="00FB1928"/>
    <w:rsid w:val="00FB7609"/>
    <w:rsid w:val="00FC0BD9"/>
    <w:rsid w:val="00FC10BB"/>
    <w:rsid w:val="00FC471C"/>
    <w:rsid w:val="00FD0A4F"/>
    <w:rsid w:val="00FE4AC6"/>
    <w:rsid w:val="00FE7B61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footer" w:uiPriority="99"/>
    <w:lsdException w:name="caption" w:semiHidden="1" w:uiPriority="35" w:unhideWhenUsed="1" w:qFormat="1"/>
    <w:lsdException w:name="footnote reference" w:uiPriority="99"/>
    <w:lsdException w:name="page number" w:uiPriority="99"/>
    <w:lsdException w:name="List Bullet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99" w:qFormat="1"/>
    <w:lsdException w:name="Emphasis" w:uiPriority="99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19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713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367132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67132"/>
    <w:pPr>
      <w:keepNext/>
      <w:jc w:val="center"/>
      <w:outlineLvl w:val="2"/>
    </w:pPr>
    <w:rPr>
      <w:rFonts w:ascii="Verdana" w:hAnsi="Verdana"/>
      <w:i/>
      <w:sz w:val="1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D13CEF"/>
    <w:pPr>
      <w:keepNext/>
      <w:tabs>
        <w:tab w:val="left" w:pos="1200"/>
      </w:tabs>
      <w:jc w:val="center"/>
      <w:outlineLvl w:val="3"/>
    </w:pPr>
    <w:rPr>
      <w:i/>
      <w:iCs/>
      <w:sz w:val="18"/>
      <w:u w:val="single"/>
    </w:rPr>
  </w:style>
  <w:style w:type="paragraph" w:styleId="Ttulo5">
    <w:name w:val="heading 5"/>
    <w:basedOn w:val="Normal"/>
    <w:next w:val="Normal"/>
    <w:link w:val="Ttulo5Car"/>
    <w:qFormat/>
    <w:rsid w:val="00D13C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D13CE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D13CEF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D13CEF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D13C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EF"/>
    <w:rPr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locked/>
    <w:rsid w:val="00D13CEF"/>
    <w:rPr>
      <w:b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locked/>
    <w:rsid w:val="00D13CEF"/>
    <w:rPr>
      <w:rFonts w:ascii="Verdana" w:hAnsi="Verdana"/>
      <w:i/>
      <w:sz w:val="18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13CEF"/>
    <w:rPr>
      <w:i/>
      <w:iCs/>
      <w:sz w:val="18"/>
      <w:szCs w:val="24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13CEF"/>
    <w:rPr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D13CEF"/>
    <w:rPr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13CEF"/>
    <w:rPr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D13CEF"/>
    <w:rPr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D13CEF"/>
    <w:rPr>
      <w:rFonts w:ascii="Arial" w:hAnsi="Arial" w:cs="Arial"/>
      <w:sz w:val="22"/>
      <w:szCs w:val="22"/>
      <w:lang w:val="es-ES" w:eastAsia="es-ES"/>
    </w:rPr>
  </w:style>
  <w:style w:type="paragraph" w:styleId="Textoindependiente">
    <w:name w:val="Body Text"/>
    <w:aliases w:val="bt"/>
    <w:basedOn w:val="Normal"/>
    <w:link w:val="TextoindependienteCar"/>
    <w:rsid w:val="00367132"/>
    <w:pPr>
      <w:jc w:val="both"/>
    </w:pPr>
  </w:style>
  <w:style w:type="character" w:customStyle="1" w:styleId="TextoindependienteCar">
    <w:name w:val="Texto independiente Car"/>
    <w:aliases w:val="bt Car"/>
    <w:basedOn w:val="Fuentedeprrafopredeter"/>
    <w:link w:val="Textoindependiente"/>
    <w:locked/>
    <w:rsid w:val="00D13CEF"/>
    <w:rPr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367132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locked/>
    <w:rsid w:val="00D13CEF"/>
    <w:rPr>
      <w:rFonts w:ascii="Courier New" w:hAnsi="Courier New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367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D13CE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671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13CE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671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D13CEF"/>
    <w:rPr>
      <w:rFonts w:ascii="Tahoma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919EC"/>
    <w:pPr>
      <w:ind w:firstLine="708"/>
      <w:jc w:val="both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sid w:val="00D13CEF"/>
    <w:rPr>
      <w:sz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919E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sid w:val="00D13CEF"/>
    <w:rPr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locked/>
    <w:rsid w:val="00D13CEF"/>
    <w:rPr>
      <w:sz w:val="16"/>
      <w:szCs w:val="16"/>
    </w:rPr>
  </w:style>
  <w:style w:type="paragraph" w:styleId="Textoindependiente3">
    <w:name w:val="Body Text 3"/>
    <w:basedOn w:val="Normal"/>
    <w:link w:val="Textoindependiente3Car"/>
    <w:rsid w:val="00D13CEF"/>
    <w:pPr>
      <w:spacing w:after="120"/>
    </w:pPr>
    <w:rPr>
      <w:sz w:val="16"/>
      <w:szCs w:val="16"/>
      <w:lang w:val="es-AR" w:eastAsia="es-AR"/>
    </w:rPr>
  </w:style>
  <w:style w:type="character" w:customStyle="1" w:styleId="Textoindependiente3Car1">
    <w:name w:val="Texto independiente 3 Car1"/>
    <w:basedOn w:val="Fuentedeprrafopredeter"/>
    <w:rsid w:val="00D13CEF"/>
    <w:rPr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D13CE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W-Textoindependiente2">
    <w:name w:val="WW-Texto independiente 2"/>
    <w:basedOn w:val="Normal"/>
    <w:uiPriority w:val="99"/>
    <w:rsid w:val="00D13CEF"/>
    <w:pPr>
      <w:suppressAutoHyphens/>
      <w:overflowPunct w:val="0"/>
      <w:autoSpaceDE w:val="0"/>
      <w:autoSpaceDN w:val="0"/>
      <w:adjustRightInd w:val="0"/>
      <w:jc w:val="both"/>
    </w:pPr>
    <w:rPr>
      <w:szCs w:val="20"/>
      <w:lang w:val="es-AR"/>
    </w:rPr>
  </w:style>
  <w:style w:type="character" w:styleId="Nmerodepgina">
    <w:name w:val="page number"/>
    <w:basedOn w:val="Fuentedeprrafopredeter"/>
    <w:uiPriority w:val="99"/>
    <w:rsid w:val="00D13CEF"/>
    <w:rPr>
      <w:rFonts w:cs="Times New Roman"/>
    </w:rPr>
  </w:style>
  <w:style w:type="paragraph" w:styleId="Ttulo">
    <w:name w:val="Title"/>
    <w:basedOn w:val="Normal"/>
    <w:link w:val="TtuloCar"/>
    <w:qFormat/>
    <w:rsid w:val="00D13CEF"/>
    <w:pPr>
      <w:jc w:val="center"/>
    </w:pPr>
    <w:rPr>
      <w:b/>
      <w:bCs/>
      <w:lang w:val="en-US"/>
    </w:rPr>
  </w:style>
  <w:style w:type="character" w:customStyle="1" w:styleId="TtuloCar">
    <w:name w:val="Título Car"/>
    <w:basedOn w:val="Fuentedeprrafopredeter"/>
    <w:link w:val="Ttulo"/>
    <w:rsid w:val="00D13CEF"/>
    <w:rPr>
      <w:b/>
      <w:bCs/>
      <w:sz w:val="24"/>
      <w:szCs w:val="24"/>
      <w:lang w:val="en-US" w:eastAsia="es-ES"/>
    </w:rPr>
  </w:style>
  <w:style w:type="character" w:styleId="Textoennegrita">
    <w:name w:val="Strong"/>
    <w:basedOn w:val="Fuentedeprrafopredeter"/>
    <w:uiPriority w:val="99"/>
    <w:qFormat/>
    <w:rsid w:val="00D13CEF"/>
    <w:rPr>
      <w:rFonts w:cs="Times New Roman"/>
      <w:b/>
      <w:bCs/>
    </w:rPr>
  </w:style>
  <w:style w:type="paragraph" w:styleId="Textoindependiente2">
    <w:name w:val="Body Text 2"/>
    <w:basedOn w:val="Normal"/>
    <w:link w:val="Textoindependiente2Car"/>
    <w:rsid w:val="00D13CEF"/>
    <w:p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b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13CEF"/>
    <w:rPr>
      <w:b/>
      <w:lang w:val="es-ES_tradnl" w:eastAsia="es-ES"/>
    </w:rPr>
  </w:style>
  <w:style w:type="character" w:customStyle="1" w:styleId="btCarCar">
    <w:name w:val="bt Car Car"/>
    <w:basedOn w:val="Fuentedeprrafopredeter"/>
    <w:uiPriority w:val="99"/>
    <w:rsid w:val="00D13CEF"/>
    <w:rPr>
      <w:rFonts w:cs="Times New Roman"/>
      <w:b/>
      <w:bCs/>
      <w:sz w:val="24"/>
      <w:szCs w:val="24"/>
      <w:lang w:val="es-ES" w:eastAsia="es-ES" w:bidi="ar-SA"/>
    </w:rPr>
  </w:style>
  <w:style w:type="paragraph" w:styleId="Sangra3detindependiente">
    <w:name w:val="Body Text Indent 3"/>
    <w:basedOn w:val="Normal"/>
    <w:link w:val="Sangra3detindependienteCar"/>
    <w:rsid w:val="00D13CE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13CEF"/>
    <w:rPr>
      <w:sz w:val="16"/>
      <w:szCs w:val="16"/>
      <w:lang w:val="es-ES" w:eastAsia="es-ES"/>
    </w:rPr>
  </w:style>
  <w:style w:type="paragraph" w:customStyle="1" w:styleId="p10">
    <w:name w:val="p10"/>
    <w:basedOn w:val="Normal"/>
    <w:uiPriority w:val="99"/>
    <w:rsid w:val="00D13CEF"/>
    <w:pPr>
      <w:widowControl w:val="0"/>
      <w:tabs>
        <w:tab w:val="left" w:pos="2100"/>
      </w:tabs>
      <w:spacing w:line="240" w:lineRule="atLeast"/>
    </w:pPr>
  </w:style>
  <w:style w:type="paragraph" w:styleId="Listaconvietas">
    <w:name w:val="List Bullet"/>
    <w:basedOn w:val="Normal"/>
    <w:uiPriority w:val="99"/>
    <w:rsid w:val="00D13CEF"/>
    <w:pPr>
      <w:tabs>
        <w:tab w:val="num" w:pos="360"/>
      </w:tabs>
      <w:ind w:left="360" w:hanging="360"/>
    </w:pPr>
  </w:style>
  <w:style w:type="character" w:styleId="nfasis">
    <w:name w:val="Emphasis"/>
    <w:basedOn w:val="Fuentedeprrafopredeter"/>
    <w:uiPriority w:val="99"/>
    <w:qFormat/>
    <w:rsid w:val="00D13CEF"/>
    <w:rPr>
      <w:rFonts w:cs="Times New Roman"/>
      <w:i/>
      <w:iCs/>
    </w:rPr>
  </w:style>
  <w:style w:type="paragraph" w:styleId="Subttulo">
    <w:name w:val="Subtitle"/>
    <w:basedOn w:val="Normal"/>
    <w:link w:val="SubttuloCar"/>
    <w:qFormat/>
    <w:rsid w:val="00D13CEF"/>
    <w:pPr>
      <w:widowControl w:val="0"/>
      <w:tabs>
        <w:tab w:val="left" w:pos="720"/>
      </w:tabs>
      <w:jc w:val="center"/>
    </w:pPr>
    <w:rPr>
      <w:b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rsid w:val="00D13CEF"/>
    <w:rPr>
      <w:b/>
      <w:sz w:val="24"/>
      <w:lang w:val="es-ES_tradnl" w:eastAsia="es-ES"/>
    </w:rPr>
  </w:style>
  <w:style w:type="paragraph" w:styleId="Prrafodelista">
    <w:name w:val="List Paragraph"/>
    <w:basedOn w:val="Normal"/>
    <w:qFormat/>
    <w:rsid w:val="00D13CEF"/>
    <w:pPr>
      <w:numPr>
        <w:numId w:val="2"/>
      </w:numPr>
      <w:tabs>
        <w:tab w:val="left" w:pos="709"/>
        <w:tab w:val="left" w:pos="2552"/>
        <w:tab w:val="left" w:pos="2835"/>
      </w:tabs>
      <w:contextualSpacing/>
      <w:jc w:val="both"/>
    </w:pPr>
    <w:rPr>
      <w:b/>
    </w:rPr>
  </w:style>
  <w:style w:type="paragraph" w:customStyle="1" w:styleId="Textoindependiente21">
    <w:name w:val="Texto independiente 21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Sinespaciado">
    <w:name w:val="No Spacing"/>
    <w:uiPriority w:val="1"/>
    <w:qFormat/>
    <w:rsid w:val="00D13CEF"/>
    <w:rPr>
      <w:rFonts w:ascii="Calibri" w:hAnsi="Calibri"/>
      <w:sz w:val="22"/>
      <w:szCs w:val="22"/>
      <w:lang w:val="es-ES" w:eastAsia="en-US"/>
    </w:rPr>
  </w:style>
  <w:style w:type="paragraph" w:customStyle="1" w:styleId="Prrafodelista1">
    <w:name w:val="Párrafo de lista1"/>
    <w:basedOn w:val="Normal"/>
    <w:rsid w:val="00D13CEF"/>
    <w:pPr>
      <w:ind w:left="720"/>
    </w:pPr>
  </w:style>
  <w:style w:type="character" w:customStyle="1" w:styleId="Absatz-Standardschriftart">
    <w:name w:val="Absatz-Standardschriftart"/>
    <w:rsid w:val="00D13CEF"/>
  </w:style>
  <w:style w:type="character" w:customStyle="1" w:styleId="apple-style-span">
    <w:name w:val="apple-style-span"/>
    <w:rsid w:val="00D13CEF"/>
  </w:style>
  <w:style w:type="character" w:customStyle="1" w:styleId="apple-converted-space">
    <w:name w:val="apple-converted-space"/>
    <w:rsid w:val="00D13CEF"/>
  </w:style>
  <w:style w:type="character" w:styleId="Hipervnculo">
    <w:name w:val="Hyperlink"/>
    <w:basedOn w:val="Fuentedeprrafopredeter"/>
    <w:uiPriority w:val="99"/>
    <w:rsid w:val="00D13CEF"/>
    <w:rPr>
      <w:rFonts w:cs="Times New Roman"/>
      <w:color w:val="0000FF"/>
      <w:u w:val="single"/>
    </w:rPr>
  </w:style>
  <w:style w:type="character" w:customStyle="1" w:styleId="BodyText2Char">
    <w:name w:val="Body Text 2 Char"/>
    <w:basedOn w:val="Fuentedeprrafopredeter"/>
    <w:uiPriority w:val="99"/>
    <w:locked/>
    <w:rsid w:val="00D13CEF"/>
    <w:rPr>
      <w:rFonts w:eastAsia="Times New Roman" w:cs="Times New Roman"/>
      <w:lang w:val="es-AR" w:eastAsia="es-ES" w:bidi="ar-SA"/>
    </w:rPr>
  </w:style>
  <w:style w:type="paragraph" w:styleId="Textodebloque">
    <w:name w:val="Block Text"/>
    <w:basedOn w:val="Normal"/>
    <w:rsid w:val="00D13CEF"/>
    <w:pPr>
      <w:ind w:left="-540" w:right="-702"/>
      <w:jc w:val="center"/>
    </w:pPr>
    <w:rPr>
      <w:sz w:val="22"/>
      <w:lang w:val="es-AR"/>
    </w:rPr>
  </w:style>
  <w:style w:type="paragraph" w:customStyle="1" w:styleId="Sinespaciado1">
    <w:name w:val="Sin espaciado1"/>
    <w:uiPriority w:val="99"/>
    <w:rsid w:val="00D13CEF"/>
    <w:rPr>
      <w:rFonts w:ascii="Calibri" w:hAnsi="Calibri"/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rsid w:val="00D13CEF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Normal"/>
    <w:rsid w:val="00D13CEF"/>
    <w:pP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D13CEF"/>
    <w:pP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68">
    <w:name w:val="xl68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69">
    <w:name w:val="xl69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70">
    <w:name w:val="xl70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71">
    <w:name w:val="xl7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4">
    <w:name w:val="xl74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75">
    <w:name w:val="xl7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6">
    <w:name w:val="xl7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9">
    <w:name w:val="xl79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0">
    <w:name w:val="xl80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81">
    <w:name w:val="xl8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2">
    <w:name w:val="xl8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3">
    <w:name w:val="xl83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5">
    <w:name w:val="xl85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87">
    <w:name w:val="xl87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8">
    <w:name w:val="xl88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89">
    <w:name w:val="xl89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0">
    <w:name w:val="xl90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1">
    <w:name w:val="xl91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92">
    <w:name w:val="xl92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3">
    <w:name w:val="xl93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  <w:b/>
      <w:bCs/>
      <w:u w:val="single"/>
    </w:rPr>
  </w:style>
  <w:style w:type="paragraph" w:styleId="Textonotapie">
    <w:name w:val="footnote text"/>
    <w:basedOn w:val="Normal"/>
    <w:link w:val="TextonotapieCar"/>
    <w:rsid w:val="00D13CEF"/>
    <w:rPr>
      <w:rFonts w:ascii="Calibri" w:hAnsi="Calibr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rsid w:val="00D13CEF"/>
    <w:rPr>
      <w:rFonts w:ascii="Calibri" w:hAnsi="Calibri"/>
      <w:lang w:val="es-ES" w:eastAsia="en-US"/>
    </w:rPr>
  </w:style>
  <w:style w:type="character" w:styleId="Refdenotaalpie">
    <w:name w:val="footnote reference"/>
    <w:basedOn w:val="Fuentedeprrafopredeter"/>
    <w:uiPriority w:val="99"/>
    <w:rsid w:val="00D13CEF"/>
    <w:rPr>
      <w:rFonts w:cs="Times New Roman"/>
      <w:vertAlign w:val="superscript"/>
    </w:rPr>
  </w:style>
  <w:style w:type="paragraph" w:customStyle="1" w:styleId="Textoindependiente22">
    <w:name w:val="Texto independiente 22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customStyle="1" w:styleId="Pa2">
    <w:name w:val="Pa2"/>
    <w:basedOn w:val="Normal"/>
    <w:next w:val="Normal"/>
    <w:rsid w:val="00D13CEF"/>
    <w:pPr>
      <w:autoSpaceDE w:val="0"/>
      <w:autoSpaceDN w:val="0"/>
      <w:adjustRightInd w:val="0"/>
      <w:spacing w:line="241" w:lineRule="atLeast"/>
    </w:pPr>
    <w:rPr>
      <w:rFonts w:ascii="Times LT Std" w:eastAsia="Calibri" w:hAnsi="Times LT Std"/>
    </w:rPr>
  </w:style>
  <w:style w:type="character" w:customStyle="1" w:styleId="A2">
    <w:name w:val="A2"/>
    <w:rsid w:val="00D13CEF"/>
    <w:rPr>
      <w:rFonts w:cs="Times LT Std"/>
      <w:color w:val="000000"/>
    </w:rPr>
  </w:style>
  <w:style w:type="character" w:customStyle="1" w:styleId="citation">
    <w:name w:val="citation"/>
    <w:basedOn w:val="Fuentedeprrafopredeter"/>
    <w:rsid w:val="00D13CEF"/>
  </w:style>
  <w:style w:type="paragraph" w:customStyle="1" w:styleId="yiv1545158819msonormal">
    <w:name w:val="yiv1545158819msonormal"/>
    <w:basedOn w:val="Normal"/>
    <w:rsid w:val="00D13CEF"/>
    <w:pPr>
      <w:spacing w:before="100" w:beforeAutospacing="1" w:after="100" w:afterAutospacing="1"/>
    </w:pPr>
    <w:rPr>
      <w:lang w:val="es-AR" w:eastAsia="es-AR"/>
    </w:rPr>
  </w:style>
  <w:style w:type="character" w:customStyle="1" w:styleId="FieldTextChar">
    <w:name w:val="Field Text Char"/>
    <w:link w:val="Textodecampo"/>
    <w:rsid w:val="00D13CEF"/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Textodecampo">
    <w:name w:val="Texto de campo"/>
    <w:basedOn w:val="Textoindependiente"/>
    <w:next w:val="Normal"/>
    <w:link w:val="FieldTextChar"/>
    <w:rsid w:val="00D13CEF"/>
    <w:pPr>
      <w:jc w:val="left"/>
    </w:pPr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Sinespaciado2">
    <w:name w:val="Sin espaciado2"/>
    <w:rsid w:val="00D13CEF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customStyle="1" w:styleId="Default">
    <w:name w:val="Default"/>
    <w:rsid w:val="00D13CEF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customStyle="1" w:styleId="Body1">
    <w:name w:val="Body 1"/>
    <w:rsid w:val="00D13CEF"/>
    <w:pPr>
      <w:outlineLvl w:val="0"/>
    </w:pPr>
    <w:rPr>
      <w:rFonts w:eastAsia="ヒラギノ角ゴ Pro W3"/>
      <w:color w:val="000000"/>
      <w:sz w:val="24"/>
      <w:lang w:val="en-US"/>
    </w:rPr>
  </w:style>
  <w:style w:type="character" w:styleId="Refdecomentario">
    <w:name w:val="annotation reference"/>
    <w:rsid w:val="00D13CE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13C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13CE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3C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3CEF"/>
    <w:rPr>
      <w:b/>
      <w:bCs/>
      <w:lang w:val="es-ES" w:eastAsia="es-ES"/>
    </w:rPr>
  </w:style>
  <w:style w:type="character" w:customStyle="1" w:styleId="texto-gris-bold1">
    <w:name w:val="texto-gris-bold1"/>
    <w:basedOn w:val="Fuentedeprrafopredeter"/>
    <w:rsid w:val="00D13CEF"/>
    <w:rPr>
      <w:rFonts w:ascii="Arial" w:hAnsi="Arial" w:cs="Arial" w:hint="default"/>
      <w:b/>
      <w:bCs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txtcomun">
    <w:name w:val="txt_comun"/>
    <w:basedOn w:val="Normal"/>
    <w:rsid w:val="00D13CEF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D13CEF"/>
    <w:pPr>
      <w:spacing w:before="100" w:beforeAutospacing="1" w:after="100" w:afterAutospacing="1"/>
    </w:pPr>
    <w:rPr>
      <w:sz w:val="20"/>
      <w:szCs w:val="20"/>
    </w:rPr>
  </w:style>
  <w:style w:type="paragraph" w:customStyle="1" w:styleId="font6">
    <w:name w:val="font6"/>
    <w:basedOn w:val="Normal"/>
    <w:rsid w:val="00D13CEF"/>
    <w:pPr>
      <w:spacing w:before="100" w:beforeAutospacing="1" w:after="100" w:afterAutospacing="1"/>
    </w:pPr>
    <w:rPr>
      <w:i/>
      <w:iCs/>
      <w:sz w:val="20"/>
      <w:szCs w:val="20"/>
    </w:rPr>
  </w:style>
  <w:style w:type="paragraph" w:customStyle="1" w:styleId="xl94">
    <w:name w:val="xl94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5">
    <w:name w:val="xl9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6">
    <w:name w:val="xl9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7">
    <w:name w:val="xl9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0">
    <w:name w:val="xl100"/>
    <w:basedOn w:val="Normal"/>
    <w:rsid w:val="00D13CEF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101">
    <w:name w:val="xl101"/>
    <w:basedOn w:val="Normal"/>
    <w:rsid w:val="00D13CEF"/>
    <w:pPr>
      <w:spacing w:before="100" w:beforeAutospacing="1" w:after="100" w:afterAutospacing="1"/>
      <w:jc w:val="center"/>
      <w:textAlignment w:val="top"/>
    </w:pPr>
  </w:style>
  <w:style w:type="paragraph" w:customStyle="1" w:styleId="xl102">
    <w:name w:val="xl102"/>
    <w:basedOn w:val="Normal"/>
    <w:rsid w:val="00D13CEF"/>
    <w:pPr>
      <w:spacing w:before="100" w:beforeAutospacing="1" w:after="100" w:afterAutospacing="1"/>
      <w:textAlignment w:val="top"/>
    </w:pPr>
  </w:style>
  <w:style w:type="paragraph" w:customStyle="1" w:styleId="xl103">
    <w:name w:val="xl103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4">
    <w:name w:val="xl104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05">
    <w:name w:val="xl10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06">
    <w:name w:val="xl10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07">
    <w:name w:val="xl10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8">
    <w:name w:val="xl108"/>
    <w:basedOn w:val="Normal"/>
    <w:rsid w:val="00D13CE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109">
    <w:name w:val="xl109"/>
    <w:basedOn w:val="Normal"/>
    <w:rsid w:val="00D13CEF"/>
    <w:pP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10">
    <w:name w:val="xl110"/>
    <w:basedOn w:val="Normal"/>
    <w:rsid w:val="00D13CEF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111">
    <w:name w:val="xl111"/>
    <w:basedOn w:val="Normal"/>
    <w:rsid w:val="00D13CEF"/>
    <w:pP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12">
    <w:name w:val="xl112"/>
    <w:basedOn w:val="Normal"/>
    <w:rsid w:val="00D13CEF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13">
    <w:name w:val="xl113"/>
    <w:basedOn w:val="Normal"/>
    <w:rsid w:val="00D13CEF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14">
    <w:name w:val="xl114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5">
    <w:name w:val="xl115"/>
    <w:basedOn w:val="Normal"/>
    <w:rsid w:val="00D13CEF"/>
    <w:pPr>
      <w:spacing w:before="100" w:beforeAutospacing="1" w:after="100" w:afterAutospacing="1"/>
      <w:jc w:val="center"/>
      <w:textAlignment w:val="top"/>
    </w:pPr>
  </w:style>
  <w:style w:type="paragraph" w:customStyle="1" w:styleId="xl116">
    <w:name w:val="xl116"/>
    <w:basedOn w:val="Normal"/>
    <w:rsid w:val="00D13CEF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117">
    <w:name w:val="xl117"/>
    <w:basedOn w:val="Normal"/>
    <w:rsid w:val="00D13CEF"/>
    <w:pPr>
      <w:spacing w:before="100" w:beforeAutospacing="1" w:after="100" w:afterAutospacing="1"/>
      <w:textAlignment w:val="top"/>
    </w:pPr>
  </w:style>
  <w:style w:type="paragraph" w:customStyle="1" w:styleId="xl118">
    <w:name w:val="xl118"/>
    <w:basedOn w:val="Normal"/>
    <w:rsid w:val="00D13CEF"/>
    <w:pPr>
      <w:pBdr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9">
    <w:name w:val="xl11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20">
    <w:name w:val="xl120"/>
    <w:basedOn w:val="Normal"/>
    <w:rsid w:val="00D13CEF"/>
    <w:pP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21">
    <w:name w:val="xl12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22">
    <w:name w:val="xl122"/>
    <w:basedOn w:val="Normal"/>
    <w:rsid w:val="00D13CEF"/>
    <w:pP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23">
    <w:name w:val="xl123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24">
    <w:name w:val="xl124"/>
    <w:basedOn w:val="Normal"/>
    <w:rsid w:val="00D13CEF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25">
    <w:name w:val="xl125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126">
    <w:name w:val="xl126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27">
    <w:name w:val="xl127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28">
    <w:name w:val="xl128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29">
    <w:name w:val="xl12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130">
    <w:name w:val="xl130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1">
    <w:name w:val="xl131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32">
    <w:name w:val="xl13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3">
    <w:name w:val="xl133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full">
    <w:name w:val="full"/>
    <w:basedOn w:val="Normal"/>
    <w:rsid w:val="00D13CEF"/>
    <w:pPr>
      <w:spacing w:before="100" w:beforeAutospacing="1" w:after="100" w:afterAutospacing="1"/>
      <w:jc w:val="both"/>
    </w:pPr>
  </w:style>
  <w:style w:type="paragraph" w:customStyle="1" w:styleId="yiv1167180302msonormal">
    <w:name w:val="yiv1167180302msonormal"/>
    <w:basedOn w:val="Normal"/>
    <w:rsid w:val="00D13CEF"/>
    <w:pPr>
      <w:spacing w:before="100" w:beforeAutospacing="1" w:after="100" w:afterAutospacing="1"/>
    </w:pPr>
  </w:style>
  <w:style w:type="paragraph" w:customStyle="1" w:styleId="Standard">
    <w:name w:val="Standard"/>
    <w:rsid w:val="00D13CE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val="es-ES" w:eastAsia="zh-CN"/>
    </w:rPr>
  </w:style>
  <w:style w:type="paragraph" w:customStyle="1" w:styleId="Normal1">
    <w:name w:val="Normal1"/>
    <w:rsid w:val="00D13CE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customStyle="1" w:styleId="2">
    <w:name w:val="2"/>
    <w:basedOn w:val="Normal"/>
    <w:rsid w:val="00D13CEF"/>
    <w:pPr>
      <w:spacing w:before="100" w:after="100"/>
    </w:pPr>
    <w:rPr>
      <w:rFonts w:ascii="Arial Unicode MS" w:hAnsi="Arial Unicode MS"/>
      <w:szCs w:val="20"/>
    </w:rPr>
  </w:style>
  <w:style w:type="character" w:customStyle="1" w:styleId="eacep1">
    <w:name w:val="eacep1"/>
    <w:basedOn w:val="Fuentedeprrafopredeter"/>
    <w:rsid w:val="00D13CEF"/>
    <w:rPr>
      <w:color w:val="000000"/>
    </w:rPr>
  </w:style>
  <w:style w:type="paragraph" w:customStyle="1" w:styleId="DefaultStyle">
    <w:name w:val="Default Style"/>
    <w:rsid w:val="00D13CEF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customStyle="1" w:styleId="bodytext210">
    <w:name w:val="bodytext21"/>
    <w:basedOn w:val="Normal"/>
    <w:rsid w:val="00D13CEF"/>
    <w:pPr>
      <w:spacing w:before="100" w:beforeAutospacing="1" w:after="100" w:afterAutospacing="1"/>
    </w:pPr>
    <w:rPr>
      <w:lang w:val="es-AR" w:eastAsia="es-AR"/>
    </w:rPr>
  </w:style>
  <w:style w:type="character" w:customStyle="1" w:styleId="grame">
    <w:name w:val="grame"/>
    <w:rsid w:val="00D13CEF"/>
  </w:style>
  <w:style w:type="paragraph" w:customStyle="1" w:styleId="subtitle2">
    <w:name w:val="subtitle2"/>
    <w:basedOn w:val="Normal"/>
    <w:rsid w:val="00D13CEF"/>
    <w:pPr>
      <w:spacing w:before="100" w:beforeAutospacing="1" w:after="100" w:afterAutospacing="1"/>
    </w:pPr>
  </w:style>
  <w:style w:type="paragraph" w:customStyle="1" w:styleId="titulo2">
    <w:name w:val="titulo 2"/>
    <w:basedOn w:val="Normal"/>
    <w:rsid w:val="00D13CEF"/>
    <w:pPr>
      <w:spacing w:before="240" w:after="240"/>
      <w:jc w:val="both"/>
    </w:pPr>
    <w:rPr>
      <w:rFonts w:ascii="Book Antiqua" w:hAnsi="Book Antiqua"/>
      <w:b/>
      <w:smallCaps/>
      <w:sz w:val="20"/>
      <w:szCs w:val="20"/>
      <w:lang w:val="es-ES_tradnl" w:eastAsia="en-US"/>
    </w:rPr>
  </w:style>
  <w:style w:type="character" w:customStyle="1" w:styleId="estilo391">
    <w:name w:val="estilo391"/>
    <w:basedOn w:val="Fuentedeprrafopredeter"/>
    <w:rsid w:val="00D13CEF"/>
    <w:rPr>
      <w:color w:val="666666"/>
      <w:sz w:val="17"/>
      <w:szCs w:val="17"/>
    </w:rPr>
  </w:style>
  <w:style w:type="paragraph" w:styleId="Epgrafe">
    <w:name w:val="caption"/>
    <w:basedOn w:val="Normal"/>
    <w:next w:val="Normal"/>
    <w:uiPriority w:val="35"/>
    <w:unhideWhenUsed/>
    <w:qFormat/>
    <w:rsid w:val="00D13CEF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s-AR" w:eastAsia="en-US"/>
    </w:rPr>
  </w:style>
  <w:style w:type="paragraph" w:customStyle="1" w:styleId="xl63">
    <w:name w:val="xl63"/>
    <w:basedOn w:val="Normal"/>
    <w:rsid w:val="00D13CEF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D13CEF"/>
    <w:pPr>
      <w:spacing w:before="100" w:beforeAutospacing="1" w:after="100" w:afterAutospacing="1"/>
      <w:jc w:val="center"/>
    </w:pPr>
    <w:rPr>
      <w:b/>
      <w:bCs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D13C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ubTitle20">
    <w:name w:val="SubTitle 2"/>
    <w:basedOn w:val="Normal"/>
    <w:uiPriority w:val="99"/>
    <w:rsid w:val="00D13CEF"/>
    <w:pPr>
      <w:spacing w:after="240"/>
      <w:jc w:val="center"/>
    </w:pPr>
    <w:rPr>
      <w:b/>
      <w:bCs/>
      <w:sz w:val="32"/>
      <w:szCs w:val="32"/>
      <w:lang w:val="en-GB" w:eastAsia="en-GB"/>
    </w:rPr>
  </w:style>
  <w:style w:type="paragraph" w:customStyle="1" w:styleId="listparagraph">
    <w:name w:val="listparagraph"/>
    <w:basedOn w:val="Normal"/>
    <w:rsid w:val="009D469F"/>
    <w:pPr>
      <w:spacing w:before="100" w:beforeAutospacing="1" w:after="100" w:afterAutospacing="1"/>
    </w:pPr>
    <w:rPr>
      <w:rFonts w:eastAsia="Calibri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footer" w:uiPriority="99"/>
    <w:lsdException w:name="caption" w:semiHidden="1" w:uiPriority="35" w:unhideWhenUsed="1" w:qFormat="1"/>
    <w:lsdException w:name="footnote reference" w:uiPriority="99"/>
    <w:lsdException w:name="page number" w:uiPriority="99"/>
    <w:lsdException w:name="List Bullet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99" w:qFormat="1"/>
    <w:lsdException w:name="Emphasis" w:uiPriority="99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19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713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367132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67132"/>
    <w:pPr>
      <w:keepNext/>
      <w:jc w:val="center"/>
      <w:outlineLvl w:val="2"/>
    </w:pPr>
    <w:rPr>
      <w:rFonts w:ascii="Verdana" w:hAnsi="Verdana"/>
      <w:i/>
      <w:sz w:val="1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D13CEF"/>
    <w:pPr>
      <w:keepNext/>
      <w:tabs>
        <w:tab w:val="left" w:pos="1200"/>
      </w:tabs>
      <w:jc w:val="center"/>
      <w:outlineLvl w:val="3"/>
    </w:pPr>
    <w:rPr>
      <w:i/>
      <w:iCs/>
      <w:sz w:val="18"/>
      <w:u w:val="single"/>
    </w:rPr>
  </w:style>
  <w:style w:type="paragraph" w:styleId="Ttulo5">
    <w:name w:val="heading 5"/>
    <w:basedOn w:val="Normal"/>
    <w:next w:val="Normal"/>
    <w:link w:val="Ttulo5Car"/>
    <w:qFormat/>
    <w:rsid w:val="00D13C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D13CE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D13CEF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D13CEF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D13C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EF"/>
    <w:rPr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locked/>
    <w:rsid w:val="00D13CEF"/>
    <w:rPr>
      <w:b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locked/>
    <w:rsid w:val="00D13CEF"/>
    <w:rPr>
      <w:rFonts w:ascii="Verdana" w:hAnsi="Verdana"/>
      <w:i/>
      <w:sz w:val="18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13CEF"/>
    <w:rPr>
      <w:i/>
      <w:iCs/>
      <w:sz w:val="18"/>
      <w:szCs w:val="24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13CEF"/>
    <w:rPr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D13CEF"/>
    <w:rPr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13CEF"/>
    <w:rPr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D13CEF"/>
    <w:rPr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D13CEF"/>
    <w:rPr>
      <w:rFonts w:ascii="Arial" w:hAnsi="Arial" w:cs="Arial"/>
      <w:sz w:val="22"/>
      <w:szCs w:val="22"/>
      <w:lang w:val="es-ES" w:eastAsia="es-ES"/>
    </w:rPr>
  </w:style>
  <w:style w:type="paragraph" w:styleId="Textoindependiente">
    <w:name w:val="Body Text"/>
    <w:aliases w:val="bt"/>
    <w:basedOn w:val="Normal"/>
    <w:link w:val="TextoindependienteCar"/>
    <w:rsid w:val="00367132"/>
    <w:pPr>
      <w:jc w:val="both"/>
    </w:pPr>
  </w:style>
  <w:style w:type="character" w:customStyle="1" w:styleId="TextoindependienteCar">
    <w:name w:val="Texto independiente Car"/>
    <w:aliases w:val="bt Car"/>
    <w:basedOn w:val="Fuentedeprrafopredeter"/>
    <w:link w:val="Textoindependiente"/>
    <w:locked/>
    <w:rsid w:val="00D13CEF"/>
    <w:rPr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367132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locked/>
    <w:rsid w:val="00D13CEF"/>
    <w:rPr>
      <w:rFonts w:ascii="Courier New" w:hAnsi="Courier New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367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D13CE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671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13CE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671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D13CEF"/>
    <w:rPr>
      <w:rFonts w:ascii="Tahoma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919EC"/>
    <w:pPr>
      <w:ind w:firstLine="708"/>
      <w:jc w:val="both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sid w:val="00D13CEF"/>
    <w:rPr>
      <w:sz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919E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sid w:val="00D13CEF"/>
    <w:rPr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locked/>
    <w:rsid w:val="00D13CEF"/>
    <w:rPr>
      <w:sz w:val="16"/>
      <w:szCs w:val="16"/>
    </w:rPr>
  </w:style>
  <w:style w:type="paragraph" w:styleId="Textoindependiente3">
    <w:name w:val="Body Text 3"/>
    <w:basedOn w:val="Normal"/>
    <w:link w:val="Textoindependiente3Car"/>
    <w:rsid w:val="00D13CEF"/>
    <w:pPr>
      <w:spacing w:after="120"/>
    </w:pPr>
    <w:rPr>
      <w:sz w:val="16"/>
      <w:szCs w:val="16"/>
      <w:lang w:val="es-AR" w:eastAsia="es-AR"/>
    </w:rPr>
  </w:style>
  <w:style w:type="character" w:customStyle="1" w:styleId="Textoindependiente3Car1">
    <w:name w:val="Texto independiente 3 Car1"/>
    <w:basedOn w:val="Fuentedeprrafopredeter"/>
    <w:rsid w:val="00D13CEF"/>
    <w:rPr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D13CE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W-Textoindependiente2">
    <w:name w:val="WW-Texto independiente 2"/>
    <w:basedOn w:val="Normal"/>
    <w:uiPriority w:val="99"/>
    <w:rsid w:val="00D13CEF"/>
    <w:pPr>
      <w:suppressAutoHyphens/>
      <w:overflowPunct w:val="0"/>
      <w:autoSpaceDE w:val="0"/>
      <w:autoSpaceDN w:val="0"/>
      <w:adjustRightInd w:val="0"/>
      <w:jc w:val="both"/>
    </w:pPr>
    <w:rPr>
      <w:szCs w:val="20"/>
      <w:lang w:val="es-AR"/>
    </w:rPr>
  </w:style>
  <w:style w:type="character" w:styleId="Nmerodepgina">
    <w:name w:val="page number"/>
    <w:basedOn w:val="Fuentedeprrafopredeter"/>
    <w:uiPriority w:val="99"/>
    <w:rsid w:val="00D13CEF"/>
    <w:rPr>
      <w:rFonts w:cs="Times New Roman"/>
    </w:rPr>
  </w:style>
  <w:style w:type="paragraph" w:styleId="Ttulo">
    <w:name w:val="Title"/>
    <w:basedOn w:val="Normal"/>
    <w:link w:val="TtuloCar"/>
    <w:qFormat/>
    <w:rsid w:val="00D13CEF"/>
    <w:pPr>
      <w:jc w:val="center"/>
    </w:pPr>
    <w:rPr>
      <w:b/>
      <w:bCs/>
      <w:lang w:val="en-US"/>
    </w:rPr>
  </w:style>
  <w:style w:type="character" w:customStyle="1" w:styleId="TtuloCar">
    <w:name w:val="Título Car"/>
    <w:basedOn w:val="Fuentedeprrafopredeter"/>
    <w:link w:val="Ttulo"/>
    <w:rsid w:val="00D13CEF"/>
    <w:rPr>
      <w:b/>
      <w:bCs/>
      <w:sz w:val="24"/>
      <w:szCs w:val="24"/>
      <w:lang w:val="en-US" w:eastAsia="es-ES"/>
    </w:rPr>
  </w:style>
  <w:style w:type="character" w:styleId="Textoennegrita">
    <w:name w:val="Strong"/>
    <w:basedOn w:val="Fuentedeprrafopredeter"/>
    <w:uiPriority w:val="99"/>
    <w:qFormat/>
    <w:rsid w:val="00D13CEF"/>
    <w:rPr>
      <w:rFonts w:cs="Times New Roman"/>
      <w:b/>
      <w:bCs/>
    </w:rPr>
  </w:style>
  <w:style w:type="paragraph" w:styleId="Textoindependiente2">
    <w:name w:val="Body Text 2"/>
    <w:basedOn w:val="Normal"/>
    <w:link w:val="Textoindependiente2Car"/>
    <w:rsid w:val="00D13CEF"/>
    <w:p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b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13CEF"/>
    <w:rPr>
      <w:b/>
      <w:lang w:val="es-ES_tradnl" w:eastAsia="es-ES"/>
    </w:rPr>
  </w:style>
  <w:style w:type="character" w:customStyle="1" w:styleId="btCarCar">
    <w:name w:val="bt Car Car"/>
    <w:basedOn w:val="Fuentedeprrafopredeter"/>
    <w:uiPriority w:val="99"/>
    <w:rsid w:val="00D13CEF"/>
    <w:rPr>
      <w:rFonts w:cs="Times New Roman"/>
      <w:b/>
      <w:bCs/>
      <w:sz w:val="24"/>
      <w:szCs w:val="24"/>
      <w:lang w:val="es-ES" w:eastAsia="es-ES" w:bidi="ar-SA"/>
    </w:rPr>
  </w:style>
  <w:style w:type="paragraph" w:styleId="Sangra3detindependiente">
    <w:name w:val="Body Text Indent 3"/>
    <w:basedOn w:val="Normal"/>
    <w:link w:val="Sangra3detindependienteCar"/>
    <w:rsid w:val="00D13CE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13CEF"/>
    <w:rPr>
      <w:sz w:val="16"/>
      <w:szCs w:val="16"/>
      <w:lang w:val="es-ES" w:eastAsia="es-ES"/>
    </w:rPr>
  </w:style>
  <w:style w:type="paragraph" w:customStyle="1" w:styleId="p10">
    <w:name w:val="p10"/>
    <w:basedOn w:val="Normal"/>
    <w:uiPriority w:val="99"/>
    <w:rsid w:val="00D13CEF"/>
    <w:pPr>
      <w:widowControl w:val="0"/>
      <w:tabs>
        <w:tab w:val="left" w:pos="2100"/>
      </w:tabs>
      <w:spacing w:line="240" w:lineRule="atLeast"/>
    </w:pPr>
  </w:style>
  <w:style w:type="paragraph" w:styleId="Listaconvietas">
    <w:name w:val="List Bullet"/>
    <w:basedOn w:val="Normal"/>
    <w:uiPriority w:val="99"/>
    <w:rsid w:val="00D13CEF"/>
    <w:pPr>
      <w:tabs>
        <w:tab w:val="num" w:pos="360"/>
      </w:tabs>
      <w:ind w:left="360" w:hanging="360"/>
    </w:pPr>
  </w:style>
  <w:style w:type="character" w:styleId="nfasis">
    <w:name w:val="Emphasis"/>
    <w:basedOn w:val="Fuentedeprrafopredeter"/>
    <w:uiPriority w:val="99"/>
    <w:qFormat/>
    <w:rsid w:val="00D13CEF"/>
    <w:rPr>
      <w:rFonts w:cs="Times New Roman"/>
      <w:i/>
      <w:iCs/>
    </w:rPr>
  </w:style>
  <w:style w:type="paragraph" w:styleId="Subttulo">
    <w:name w:val="Subtitle"/>
    <w:basedOn w:val="Normal"/>
    <w:link w:val="SubttuloCar"/>
    <w:qFormat/>
    <w:rsid w:val="00D13CEF"/>
    <w:pPr>
      <w:widowControl w:val="0"/>
      <w:tabs>
        <w:tab w:val="left" w:pos="720"/>
      </w:tabs>
      <w:jc w:val="center"/>
    </w:pPr>
    <w:rPr>
      <w:b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rsid w:val="00D13CEF"/>
    <w:rPr>
      <w:b/>
      <w:sz w:val="24"/>
      <w:lang w:val="es-ES_tradnl" w:eastAsia="es-ES"/>
    </w:rPr>
  </w:style>
  <w:style w:type="paragraph" w:styleId="Prrafodelista">
    <w:name w:val="List Paragraph"/>
    <w:basedOn w:val="Normal"/>
    <w:qFormat/>
    <w:rsid w:val="00D13CEF"/>
    <w:pPr>
      <w:numPr>
        <w:numId w:val="2"/>
      </w:numPr>
      <w:tabs>
        <w:tab w:val="left" w:pos="709"/>
        <w:tab w:val="left" w:pos="2552"/>
        <w:tab w:val="left" w:pos="2835"/>
      </w:tabs>
      <w:contextualSpacing/>
      <w:jc w:val="both"/>
    </w:pPr>
    <w:rPr>
      <w:b/>
    </w:rPr>
  </w:style>
  <w:style w:type="paragraph" w:customStyle="1" w:styleId="Textoindependiente21">
    <w:name w:val="Texto independiente 21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Sinespaciado">
    <w:name w:val="No Spacing"/>
    <w:uiPriority w:val="1"/>
    <w:qFormat/>
    <w:rsid w:val="00D13CEF"/>
    <w:rPr>
      <w:rFonts w:ascii="Calibri" w:hAnsi="Calibri"/>
      <w:sz w:val="22"/>
      <w:szCs w:val="22"/>
      <w:lang w:val="es-ES" w:eastAsia="en-US"/>
    </w:rPr>
  </w:style>
  <w:style w:type="paragraph" w:customStyle="1" w:styleId="Prrafodelista1">
    <w:name w:val="Párrafo de lista1"/>
    <w:basedOn w:val="Normal"/>
    <w:rsid w:val="00D13CEF"/>
    <w:pPr>
      <w:ind w:left="720"/>
    </w:pPr>
  </w:style>
  <w:style w:type="character" w:customStyle="1" w:styleId="Absatz-Standardschriftart">
    <w:name w:val="Absatz-Standardschriftart"/>
    <w:rsid w:val="00D13CEF"/>
  </w:style>
  <w:style w:type="character" w:customStyle="1" w:styleId="apple-style-span">
    <w:name w:val="apple-style-span"/>
    <w:rsid w:val="00D13CEF"/>
  </w:style>
  <w:style w:type="character" w:customStyle="1" w:styleId="apple-converted-space">
    <w:name w:val="apple-converted-space"/>
    <w:rsid w:val="00D13CEF"/>
  </w:style>
  <w:style w:type="character" w:styleId="Hipervnculo">
    <w:name w:val="Hyperlink"/>
    <w:basedOn w:val="Fuentedeprrafopredeter"/>
    <w:uiPriority w:val="99"/>
    <w:rsid w:val="00D13CEF"/>
    <w:rPr>
      <w:rFonts w:cs="Times New Roman"/>
      <w:color w:val="0000FF"/>
      <w:u w:val="single"/>
    </w:rPr>
  </w:style>
  <w:style w:type="character" w:customStyle="1" w:styleId="BodyText2Char">
    <w:name w:val="Body Text 2 Char"/>
    <w:basedOn w:val="Fuentedeprrafopredeter"/>
    <w:uiPriority w:val="99"/>
    <w:locked/>
    <w:rsid w:val="00D13CEF"/>
    <w:rPr>
      <w:rFonts w:eastAsia="Times New Roman" w:cs="Times New Roman"/>
      <w:lang w:val="es-AR" w:eastAsia="es-ES" w:bidi="ar-SA"/>
    </w:rPr>
  </w:style>
  <w:style w:type="paragraph" w:styleId="Textodebloque">
    <w:name w:val="Block Text"/>
    <w:basedOn w:val="Normal"/>
    <w:rsid w:val="00D13CEF"/>
    <w:pPr>
      <w:ind w:left="-540" w:right="-702"/>
      <w:jc w:val="center"/>
    </w:pPr>
    <w:rPr>
      <w:sz w:val="22"/>
      <w:lang w:val="es-AR"/>
    </w:rPr>
  </w:style>
  <w:style w:type="paragraph" w:customStyle="1" w:styleId="Sinespaciado1">
    <w:name w:val="Sin espaciado1"/>
    <w:uiPriority w:val="99"/>
    <w:rsid w:val="00D13CEF"/>
    <w:rPr>
      <w:rFonts w:ascii="Calibri" w:hAnsi="Calibri"/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rsid w:val="00D13CEF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Normal"/>
    <w:rsid w:val="00D13CEF"/>
    <w:pP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D13CEF"/>
    <w:pP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68">
    <w:name w:val="xl68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69">
    <w:name w:val="xl69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70">
    <w:name w:val="xl70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71">
    <w:name w:val="xl7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4">
    <w:name w:val="xl74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75">
    <w:name w:val="xl7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6">
    <w:name w:val="xl7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9">
    <w:name w:val="xl79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0">
    <w:name w:val="xl80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81">
    <w:name w:val="xl8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2">
    <w:name w:val="xl8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3">
    <w:name w:val="xl83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5">
    <w:name w:val="xl85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87">
    <w:name w:val="xl87"/>
    <w:basedOn w:val="Normal"/>
    <w:rsid w:val="00D13C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8">
    <w:name w:val="xl88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89">
    <w:name w:val="xl89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0">
    <w:name w:val="xl90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1">
    <w:name w:val="xl91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</w:rPr>
  </w:style>
  <w:style w:type="paragraph" w:customStyle="1" w:styleId="xl92">
    <w:name w:val="xl92"/>
    <w:basedOn w:val="Normal"/>
    <w:rsid w:val="00D13CE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3">
    <w:name w:val="xl93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  <w:b/>
      <w:bCs/>
      <w:u w:val="single"/>
    </w:rPr>
  </w:style>
  <w:style w:type="paragraph" w:styleId="Textonotapie">
    <w:name w:val="footnote text"/>
    <w:basedOn w:val="Normal"/>
    <w:link w:val="TextonotapieCar"/>
    <w:rsid w:val="00D13CEF"/>
    <w:rPr>
      <w:rFonts w:ascii="Calibri" w:hAnsi="Calibr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rsid w:val="00D13CEF"/>
    <w:rPr>
      <w:rFonts w:ascii="Calibri" w:hAnsi="Calibri"/>
      <w:lang w:val="es-ES" w:eastAsia="en-US"/>
    </w:rPr>
  </w:style>
  <w:style w:type="character" w:styleId="Refdenotaalpie">
    <w:name w:val="footnote reference"/>
    <w:basedOn w:val="Fuentedeprrafopredeter"/>
    <w:uiPriority w:val="99"/>
    <w:rsid w:val="00D13CEF"/>
    <w:rPr>
      <w:rFonts w:cs="Times New Roman"/>
      <w:vertAlign w:val="superscript"/>
    </w:rPr>
  </w:style>
  <w:style w:type="paragraph" w:customStyle="1" w:styleId="Textoindependiente22">
    <w:name w:val="Texto independiente 22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customStyle="1" w:styleId="Pa2">
    <w:name w:val="Pa2"/>
    <w:basedOn w:val="Normal"/>
    <w:next w:val="Normal"/>
    <w:rsid w:val="00D13CEF"/>
    <w:pPr>
      <w:autoSpaceDE w:val="0"/>
      <w:autoSpaceDN w:val="0"/>
      <w:adjustRightInd w:val="0"/>
      <w:spacing w:line="241" w:lineRule="atLeast"/>
    </w:pPr>
    <w:rPr>
      <w:rFonts w:ascii="Times LT Std" w:eastAsia="Calibri" w:hAnsi="Times LT Std"/>
    </w:rPr>
  </w:style>
  <w:style w:type="character" w:customStyle="1" w:styleId="A2">
    <w:name w:val="A2"/>
    <w:rsid w:val="00D13CEF"/>
    <w:rPr>
      <w:rFonts w:cs="Times LT Std"/>
      <w:color w:val="000000"/>
    </w:rPr>
  </w:style>
  <w:style w:type="character" w:customStyle="1" w:styleId="citation">
    <w:name w:val="citation"/>
    <w:basedOn w:val="Fuentedeprrafopredeter"/>
    <w:rsid w:val="00D13CEF"/>
  </w:style>
  <w:style w:type="paragraph" w:customStyle="1" w:styleId="yiv1545158819msonormal">
    <w:name w:val="yiv1545158819msonormal"/>
    <w:basedOn w:val="Normal"/>
    <w:rsid w:val="00D13CEF"/>
    <w:pPr>
      <w:spacing w:before="100" w:beforeAutospacing="1" w:after="100" w:afterAutospacing="1"/>
    </w:pPr>
    <w:rPr>
      <w:lang w:val="es-AR" w:eastAsia="es-AR"/>
    </w:rPr>
  </w:style>
  <w:style w:type="character" w:customStyle="1" w:styleId="FieldTextChar">
    <w:name w:val="Field Text Char"/>
    <w:link w:val="Textodecampo"/>
    <w:rsid w:val="00D13CEF"/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Textodecampo">
    <w:name w:val="Texto de campo"/>
    <w:basedOn w:val="Textoindependiente"/>
    <w:next w:val="Normal"/>
    <w:link w:val="FieldTextChar"/>
    <w:rsid w:val="00D13CEF"/>
    <w:pPr>
      <w:jc w:val="left"/>
    </w:pPr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Sinespaciado2">
    <w:name w:val="Sin espaciado2"/>
    <w:rsid w:val="00D13CEF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customStyle="1" w:styleId="Default">
    <w:name w:val="Default"/>
    <w:rsid w:val="00D13CEF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D13CEF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customStyle="1" w:styleId="Body1">
    <w:name w:val="Body 1"/>
    <w:rsid w:val="00D13CEF"/>
    <w:pPr>
      <w:outlineLvl w:val="0"/>
    </w:pPr>
    <w:rPr>
      <w:rFonts w:eastAsia="ヒラギノ角ゴ Pro W3"/>
      <w:color w:val="000000"/>
      <w:sz w:val="24"/>
      <w:lang w:val="en-US"/>
    </w:rPr>
  </w:style>
  <w:style w:type="character" w:styleId="Refdecomentario">
    <w:name w:val="annotation reference"/>
    <w:rsid w:val="00D13CE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13C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13CE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3C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3CEF"/>
    <w:rPr>
      <w:b/>
      <w:bCs/>
      <w:lang w:val="es-ES" w:eastAsia="es-ES"/>
    </w:rPr>
  </w:style>
  <w:style w:type="character" w:customStyle="1" w:styleId="texto-gris-bold1">
    <w:name w:val="texto-gris-bold1"/>
    <w:basedOn w:val="Fuentedeprrafopredeter"/>
    <w:rsid w:val="00D13CEF"/>
    <w:rPr>
      <w:rFonts w:ascii="Arial" w:hAnsi="Arial" w:cs="Arial" w:hint="default"/>
      <w:b/>
      <w:bCs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txtcomun">
    <w:name w:val="txt_comun"/>
    <w:basedOn w:val="Normal"/>
    <w:rsid w:val="00D13CEF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D13CEF"/>
    <w:pPr>
      <w:spacing w:before="100" w:beforeAutospacing="1" w:after="100" w:afterAutospacing="1"/>
    </w:pPr>
    <w:rPr>
      <w:sz w:val="20"/>
      <w:szCs w:val="20"/>
    </w:rPr>
  </w:style>
  <w:style w:type="paragraph" w:customStyle="1" w:styleId="font6">
    <w:name w:val="font6"/>
    <w:basedOn w:val="Normal"/>
    <w:rsid w:val="00D13CEF"/>
    <w:pPr>
      <w:spacing w:before="100" w:beforeAutospacing="1" w:after="100" w:afterAutospacing="1"/>
    </w:pPr>
    <w:rPr>
      <w:i/>
      <w:iCs/>
      <w:sz w:val="20"/>
      <w:szCs w:val="20"/>
    </w:rPr>
  </w:style>
  <w:style w:type="paragraph" w:customStyle="1" w:styleId="xl94">
    <w:name w:val="xl94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5">
    <w:name w:val="xl9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6">
    <w:name w:val="xl9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7">
    <w:name w:val="xl9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0">
    <w:name w:val="xl100"/>
    <w:basedOn w:val="Normal"/>
    <w:rsid w:val="00D13CEF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101">
    <w:name w:val="xl101"/>
    <w:basedOn w:val="Normal"/>
    <w:rsid w:val="00D13CEF"/>
    <w:pPr>
      <w:spacing w:before="100" w:beforeAutospacing="1" w:after="100" w:afterAutospacing="1"/>
      <w:jc w:val="center"/>
      <w:textAlignment w:val="top"/>
    </w:pPr>
  </w:style>
  <w:style w:type="paragraph" w:customStyle="1" w:styleId="xl102">
    <w:name w:val="xl102"/>
    <w:basedOn w:val="Normal"/>
    <w:rsid w:val="00D13CEF"/>
    <w:pPr>
      <w:spacing w:before="100" w:beforeAutospacing="1" w:after="100" w:afterAutospacing="1"/>
      <w:textAlignment w:val="top"/>
    </w:pPr>
  </w:style>
  <w:style w:type="paragraph" w:customStyle="1" w:styleId="xl103">
    <w:name w:val="xl103"/>
    <w:basedOn w:val="Normal"/>
    <w:rsid w:val="00D13CEF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4">
    <w:name w:val="xl104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05">
    <w:name w:val="xl105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06">
    <w:name w:val="xl106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07">
    <w:name w:val="xl107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8">
    <w:name w:val="xl108"/>
    <w:basedOn w:val="Normal"/>
    <w:rsid w:val="00D13CE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109">
    <w:name w:val="xl109"/>
    <w:basedOn w:val="Normal"/>
    <w:rsid w:val="00D13CEF"/>
    <w:pP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10">
    <w:name w:val="xl110"/>
    <w:basedOn w:val="Normal"/>
    <w:rsid w:val="00D13CEF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111">
    <w:name w:val="xl111"/>
    <w:basedOn w:val="Normal"/>
    <w:rsid w:val="00D13CEF"/>
    <w:pP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12">
    <w:name w:val="xl112"/>
    <w:basedOn w:val="Normal"/>
    <w:rsid w:val="00D13CEF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13">
    <w:name w:val="xl113"/>
    <w:basedOn w:val="Normal"/>
    <w:rsid w:val="00D13CEF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14">
    <w:name w:val="xl114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5">
    <w:name w:val="xl115"/>
    <w:basedOn w:val="Normal"/>
    <w:rsid w:val="00D13CEF"/>
    <w:pPr>
      <w:spacing w:before="100" w:beforeAutospacing="1" w:after="100" w:afterAutospacing="1"/>
      <w:jc w:val="center"/>
      <w:textAlignment w:val="top"/>
    </w:pPr>
  </w:style>
  <w:style w:type="paragraph" w:customStyle="1" w:styleId="xl116">
    <w:name w:val="xl116"/>
    <w:basedOn w:val="Normal"/>
    <w:rsid w:val="00D13CEF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117">
    <w:name w:val="xl117"/>
    <w:basedOn w:val="Normal"/>
    <w:rsid w:val="00D13CEF"/>
    <w:pPr>
      <w:spacing w:before="100" w:beforeAutospacing="1" w:after="100" w:afterAutospacing="1"/>
      <w:textAlignment w:val="top"/>
    </w:pPr>
  </w:style>
  <w:style w:type="paragraph" w:customStyle="1" w:styleId="xl118">
    <w:name w:val="xl118"/>
    <w:basedOn w:val="Normal"/>
    <w:rsid w:val="00D13CEF"/>
    <w:pPr>
      <w:pBdr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9">
    <w:name w:val="xl11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20">
    <w:name w:val="xl120"/>
    <w:basedOn w:val="Normal"/>
    <w:rsid w:val="00D13CEF"/>
    <w:pP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21">
    <w:name w:val="xl121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22">
    <w:name w:val="xl122"/>
    <w:basedOn w:val="Normal"/>
    <w:rsid w:val="00D13CEF"/>
    <w:pP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123">
    <w:name w:val="xl123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24">
    <w:name w:val="xl124"/>
    <w:basedOn w:val="Normal"/>
    <w:rsid w:val="00D13CEF"/>
    <w:pP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25">
    <w:name w:val="xl125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126">
    <w:name w:val="xl126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27">
    <w:name w:val="xl127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28">
    <w:name w:val="xl128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29">
    <w:name w:val="xl129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130">
    <w:name w:val="xl130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1">
    <w:name w:val="xl131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132">
    <w:name w:val="xl132"/>
    <w:basedOn w:val="Normal"/>
    <w:rsid w:val="00D13C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3">
    <w:name w:val="xl133"/>
    <w:basedOn w:val="Normal"/>
    <w:rsid w:val="00D13CEF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full">
    <w:name w:val="full"/>
    <w:basedOn w:val="Normal"/>
    <w:rsid w:val="00D13CEF"/>
    <w:pPr>
      <w:spacing w:before="100" w:beforeAutospacing="1" w:after="100" w:afterAutospacing="1"/>
      <w:jc w:val="both"/>
    </w:pPr>
  </w:style>
  <w:style w:type="paragraph" w:customStyle="1" w:styleId="yiv1167180302msonormal">
    <w:name w:val="yiv1167180302msonormal"/>
    <w:basedOn w:val="Normal"/>
    <w:rsid w:val="00D13CEF"/>
    <w:pPr>
      <w:spacing w:before="100" w:beforeAutospacing="1" w:after="100" w:afterAutospacing="1"/>
    </w:pPr>
  </w:style>
  <w:style w:type="paragraph" w:customStyle="1" w:styleId="Standard">
    <w:name w:val="Standard"/>
    <w:rsid w:val="00D13CE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val="es-ES" w:eastAsia="zh-CN"/>
    </w:rPr>
  </w:style>
  <w:style w:type="paragraph" w:customStyle="1" w:styleId="Normal1">
    <w:name w:val="Normal1"/>
    <w:rsid w:val="00D13CE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customStyle="1" w:styleId="2">
    <w:name w:val="2"/>
    <w:basedOn w:val="Normal"/>
    <w:rsid w:val="00D13CEF"/>
    <w:pPr>
      <w:spacing w:before="100" w:after="100"/>
    </w:pPr>
    <w:rPr>
      <w:rFonts w:ascii="Arial Unicode MS" w:hAnsi="Arial Unicode MS"/>
      <w:szCs w:val="20"/>
    </w:rPr>
  </w:style>
  <w:style w:type="character" w:customStyle="1" w:styleId="eacep1">
    <w:name w:val="eacep1"/>
    <w:basedOn w:val="Fuentedeprrafopredeter"/>
    <w:rsid w:val="00D13CEF"/>
    <w:rPr>
      <w:color w:val="000000"/>
    </w:rPr>
  </w:style>
  <w:style w:type="paragraph" w:customStyle="1" w:styleId="DefaultStyle">
    <w:name w:val="Default Style"/>
    <w:rsid w:val="00D13CEF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customStyle="1" w:styleId="bodytext210">
    <w:name w:val="bodytext21"/>
    <w:basedOn w:val="Normal"/>
    <w:rsid w:val="00D13CEF"/>
    <w:pPr>
      <w:spacing w:before="100" w:beforeAutospacing="1" w:after="100" w:afterAutospacing="1"/>
    </w:pPr>
    <w:rPr>
      <w:lang w:val="es-AR" w:eastAsia="es-AR"/>
    </w:rPr>
  </w:style>
  <w:style w:type="character" w:customStyle="1" w:styleId="grame">
    <w:name w:val="grame"/>
    <w:rsid w:val="00D13CEF"/>
  </w:style>
  <w:style w:type="paragraph" w:customStyle="1" w:styleId="subtitle2">
    <w:name w:val="subtitle2"/>
    <w:basedOn w:val="Normal"/>
    <w:rsid w:val="00D13CEF"/>
    <w:pPr>
      <w:spacing w:before="100" w:beforeAutospacing="1" w:after="100" w:afterAutospacing="1"/>
    </w:pPr>
  </w:style>
  <w:style w:type="paragraph" w:customStyle="1" w:styleId="titulo2">
    <w:name w:val="titulo 2"/>
    <w:basedOn w:val="Normal"/>
    <w:rsid w:val="00D13CEF"/>
    <w:pPr>
      <w:spacing w:before="240" w:after="240"/>
      <w:jc w:val="both"/>
    </w:pPr>
    <w:rPr>
      <w:rFonts w:ascii="Book Antiqua" w:hAnsi="Book Antiqua"/>
      <w:b/>
      <w:smallCaps/>
      <w:sz w:val="20"/>
      <w:szCs w:val="20"/>
      <w:lang w:val="es-ES_tradnl" w:eastAsia="en-US"/>
    </w:rPr>
  </w:style>
  <w:style w:type="character" w:customStyle="1" w:styleId="estilo391">
    <w:name w:val="estilo391"/>
    <w:basedOn w:val="Fuentedeprrafopredeter"/>
    <w:rsid w:val="00D13CEF"/>
    <w:rPr>
      <w:color w:val="666666"/>
      <w:sz w:val="17"/>
      <w:szCs w:val="17"/>
    </w:rPr>
  </w:style>
  <w:style w:type="paragraph" w:styleId="Epgrafe">
    <w:name w:val="caption"/>
    <w:basedOn w:val="Normal"/>
    <w:next w:val="Normal"/>
    <w:uiPriority w:val="35"/>
    <w:unhideWhenUsed/>
    <w:qFormat/>
    <w:rsid w:val="00D13CEF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s-AR" w:eastAsia="en-US"/>
    </w:rPr>
  </w:style>
  <w:style w:type="paragraph" w:customStyle="1" w:styleId="xl63">
    <w:name w:val="xl63"/>
    <w:basedOn w:val="Normal"/>
    <w:rsid w:val="00D13CEF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D13CEF"/>
    <w:pPr>
      <w:spacing w:before="100" w:beforeAutospacing="1" w:after="100" w:afterAutospacing="1"/>
      <w:jc w:val="center"/>
    </w:pPr>
    <w:rPr>
      <w:b/>
      <w:bCs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D13C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ubTitle20">
    <w:name w:val="SubTitle 2"/>
    <w:basedOn w:val="Normal"/>
    <w:uiPriority w:val="99"/>
    <w:rsid w:val="00D13CEF"/>
    <w:pPr>
      <w:spacing w:after="240"/>
      <w:jc w:val="center"/>
    </w:pPr>
    <w:rPr>
      <w:b/>
      <w:bCs/>
      <w:sz w:val="32"/>
      <w:szCs w:val="32"/>
      <w:lang w:val="en-GB" w:eastAsia="en-GB"/>
    </w:rPr>
  </w:style>
  <w:style w:type="paragraph" w:customStyle="1" w:styleId="listparagraph">
    <w:name w:val="listparagraph"/>
    <w:basedOn w:val="Normal"/>
    <w:rsid w:val="009D469F"/>
    <w:pPr>
      <w:spacing w:before="100" w:beforeAutospacing="1" w:after="100" w:afterAutospacing="1"/>
    </w:pPr>
    <w:rPr>
      <w:rFonts w:eastAsia="Calibri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xana\Datos%20de%20programa\Microsoft\Plantillas\Membrete%20con%20log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con logo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DEL SUR</vt:lpstr>
    </vt:vector>
  </TitlesOfParts>
  <Company>UNIVERSIDAD NACIONAL DEL SUR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DEL SUR</dc:title>
  <dc:creator>.</dc:creator>
  <cp:lastModifiedBy>Barbara B. Camelli</cp:lastModifiedBy>
  <cp:revision>2</cp:revision>
  <cp:lastPrinted>2015-07-15T13:24:00Z</cp:lastPrinted>
  <dcterms:created xsi:type="dcterms:W3CDTF">2015-07-15T15:16:00Z</dcterms:created>
  <dcterms:modified xsi:type="dcterms:W3CDTF">2015-07-15T15:16:00Z</dcterms:modified>
</cp:coreProperties>
</file>